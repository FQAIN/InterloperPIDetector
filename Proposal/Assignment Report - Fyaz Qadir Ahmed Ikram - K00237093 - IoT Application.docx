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E6E62" w14:textId="77777777"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61406529"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D5D5987" w14:textId="77777777" w:rsidR="00814823" w:rsidRPr="008F5585" w:rsidRDefault="00814823" w:rsidP="008F5585">
            <w:pPr>
              <w:pStyle w:val="ReportTitle"/>
            </w:pPr>
            <w:r>
              <w:rPr>
                <w:noProof/>
              </w:rPr>
              <mc:AlternateContent>
                <mc:Choice Requires="wps">
                  <w:drawing>
                    <wp:inline distT="0" distB="0" distL="0" distR="0" wp14:anchorId="02B7FCB1" wp14:editId="1B58EDF0">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25EEE3" w14:textId="4BCD1618" w:rsidR="00814823" w:rsidRPr="00220335" w:rsidRDefault="00220335" w:rsidP="00814823">
                                  <w:pPr>
                                    <w:pStyle w:val="ReportTitle"/>
                                    <w:rPr>
                                      <w:b/>
                                      <w:sz w:val="60"/>
                                      <w:szCs w:val="60"/>
                                      <w:lang w:val="en-GB"/>
                                    </w:rPr>
                                  </w:pPr>
                                  <w:r>
                                    <w:rPr>
                                      <w:b/>
                                      <w:sz w:val="60"/>
                                      <w:szCs w:val="60"/>
                                      <w:lang w:val="en-GB"/>
                                    </w:rPr>
                                    <w:t>Interloper PI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ex="http://schemas.microsoft.com/office/word/2018/wordml/cex" xmlns:w16="http://schemas.microsoft.com/office/word/2018/wordml" xmlns:w16sdtdh="http://schemas.microsoft.com/office/word/2020/wordml/sdtdatahash">
                  <w:pict>
                    <v:shapetype w14:anchorId="02B7FCB1"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" filled="f" stroked="f">
                      <v:textbox>
                        <w:txbxContent>
                          <w:p w14:paraId="2625EEE3" w14:textId="4BCD1618" w:rsidR="00814823" w:rsidRPr="00220335" w:rsidRDefault="00220335" w:rsidP="00814823">
                            <w:pPr>
                              <w:pStyle w:val="ReportTitle"/>
                              <w:rPr>
                                <w:b/>
                                <w:sz w:val="60"/>
                                <w:szCs w:val="60"/>
                                <w:lang w:val="en-GB"/>
                              </w:rPr>
                            </w:pPr>
                            <w:r>
                              <w:rPr>
                                <w:b/>
                                <w:sz w:val="60"/>
                                <w:szCs w:val="60"/>
                                <w:lang w:val="en-GB"/>
                              </w:rPr>
                              <w:t>Interloper PI Detector</w:t>
                            </w:r>
                          </w:p>
                        </w:txbxContent>
                      </v:textbox>
                      <w10:anchorlock/>
                    </v:shape>
                  </w:pict>
                </mc:Fallback>
              </mc:AlternateContent>
            </w:r>
            <w:r>
              <w:rPr>
                <w:noProof/>
              </w:rPr>
              <mc:AlternateContent>
                <mc:Choice Requires="wps">
                  <w:drawing>
                    <wp:inline distT="0" distB="0" distL="0" distR="0" wp14:anchorId="47D9C406" wp14:editId="084207CE">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ex="http://schemas.microsoft.com/office/word/2018/wordml/cex" xmlns:w16="http://schemas.microsoft.com/office/word/2018/wordml" xmlns:w16sdtdh="http://schemas.microsoft.com/office/word/2020/wordml/sdtdatahash">
                  <w:pict>
                    <v:rect w14:anchorId="46D1245F"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05DD7A36"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E75BCEB"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68321358" wp14:editId="641D08EF">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5B1681" w14:textId="57D448C6" w:rsidR="00814823" w:rsidRDefault="00A74CC0" w:rsidP="00814823">
                                  <w:pPr>
                                    <w:pStyle w:val="Subtitle"/>
                                    <w:jc w:val="center"/>
                                  </w:pPr>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220335">
                                        <w:t>IoT Application Project</w:t>
                                      </w:r>
                                    </w:sdtContent>
                                  </w:sdt>
                                  <w:r w:rsidR="00146DA7">
                                    <w:t xml:space="preserve">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ex="http://schemas.microsoft.com/office/word/2018/wordml/cex" xmlns:w16="http://schemas.microsoft.com/office/word/2018/wordml" xmlns:w16sdtdh="http://schemas.microsoft.com/office/word/2020/wordml/sdtdatahash">
                  <w:pict>
                    <v:shape w14:anchorId="6832135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p w14:paraId="725B1681" w14:textId="57D448C6" w:rsidR="00814823" w:rsidRDefault="000D17DE" w:rsidP="00814823">
                            <w:pPr>
                              <w:pStyle w:val="Subtitle"/>
                              <w:jc w:val="center"/>
                            </w:pPr>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220335">
                                  <w:t>IoT Application Project</w:t>
                                </w:r>
                              </w:sdtContent>
                            </w:sdt>
                            <w:r w:rsidR="00146DA7">
                              <w:t xml:space="preserve"> Proposal</w:t>
                            </w:r>
                          </w:p>
                        </w:txbxContent>
                      </v:textbox>
                      <w10:anchorlock/>
                    </v:shape>
                  </w:pict>
                </mc:Fallback>
              </mc:AlternateContent>
            </w:r>
          </w:p>
        </w:tc>
      </w:tr>
      <w:tr w:rsidR="00814823" w14:paraId="2C356DB4"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1CA62064"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48EC9D3A" wp14:editId="3387A2DE">
                      <wp:extent cx="6495393" cy="1581150"/>
                      <wp:effectExtent l="0" t="0" r="0" b="0"/>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158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2984DC" w14:textId="77777777" w:rsidR="00D74D51" w:rsidRDefault="00D74D51" w:rsidP="00B76F29">
                                  <w:pPr>
                                    <w:jc w:val="center"/>
                                    <w:rPr>
                                      <w:rFonts w:asciiTheme="majorHAnsi" w:eastAsiaTheme="majorEastAsia" w:hAnsiTheme="majorHAnsi"/>
                                      <w:bCs/>
                                      <w:iCs/>
                                      <w:color w:val="FFFFFF" w:themeColor="background1"/>
                                      <w:lang w:bidi="hi-IN"/>
                                      <w14:ligatures w14:val="standardContextual"/>
                                      <w14:cntxtAlts/>
                                    </w:rPr>
                                  </w:pPr>
                                </w:p>
                                <w:p w14:paraId="2818C8BF" w14:textId="02E9A69D" w:rsidR="00814823" w:rsidRDefault="00B76F29" w:rsidP="00FD2AFB">
                                  <w:pPr>
                                    <w:jc w:val="center"/>
                                    <w:rPr>
                                      <w:rFonts w:asciiTheme="majorHAnsi" w:eastAsiaTheme="majorEastAsia" w:hAnsiTheme="majorHAnsi"/>
                                      <w:bCs/>
                                      <w:iCs/>
                                      <w:color w:val="FFFFFF" w:themeColor="background1"/>
                                      <w:lang w:bidi="hi-IN"/>
                                      <w14:ligatures w14:val="standardContextual"/>
                                      <w14:cntxtAlts/>
                                    </w:rPr>
                                  </w:pPr>
                                  <w:r>
                                    <w:rPr>
                                      <w:rFonts w:asciiTheme="majorHAnsi" w:eastAsiaTheme="majorEastAsia" w:hAnsiTheme="majorHAnsi"/>
                                      <w:bCs/>
                                      <w:iCs/>
                                      <w:color w:val="FFFFFF" w:themeColor="background1"/>
                                      <w:lang w:bidi="hi-IN"/>
                                      <w14:ligatures w14:val="standardContextual"/>
                                      <w14:cntxtAlts/>
                                    </w:rPr>
                                    <w:t>A</w:t>
                                  </w:r>
                                  <w:r w:rsidRPr="00B76F29">
                                    <w:rPr>
                                      <w:rFonts w:asciiTheme="majorHAnsi" w:eastAsiaTheme="majorEastAsia" w:hAnsiTheme="majorHAnsi"/>
                                      <w:bCs/>
                                      <w:iCs/>
                                      <w:color w:val="FFFFFF" w:themeColor="background1"/>
                                      <w:lang w:bidi="hi-IN"/>
                                      <w14:ligatures w14:val="standardContextual"/>
                                      <w14:cntxtAlts/>
                                    </w:rPr>
                                    <w:t xml:space="preserve">n </w:t>
                                  </w:r>
                                  <w:r w:rsidR="006A0B9F">
                                    <w:rPr>
                                      <w:rFonts w:asciiTheme="majorHAnsi" w:eastAsiaTheme="majorEastAsia" w:hAnsiTheme="majorHAnsi"/>
                                      <w:bCs/>
                                      <w:iCs/>
                                      <w:color w:val="FFFFFF" w:themeColor="background1"/>
                                      <w:lang w:bidi="hi-IN"/>
                                      <w14:ligatures w14:val="standardContextual"/>
                                      <w14:cntxtAlts/>
                                    </w:rPr>
                                    <w:t>IoT based</w:t>
                                  </w:r>
                                  <w:r>
                                    <w:rPr>
                                      <w:rFonts w:asciiTheme="majorHAnsi" w:eastAsiaTheme="majorEastAsia" w:hAnsiTheme="majorHAnsi"/>
                                      <w:bCs/>
                                      <w:iCs/>
                                      <w:color w:val="FFFFFF" w:themeColor="background1"/>
                                      <w:lang w:bidi="hi-IN"/>
                                      <w14:ligatures w14:val="standardContextual"/>
                                      <w14:cntxtAlts/>
                                    </w:rPr>
                                    <w:t xml:space="preserve"> </w:t>
                                  </w:r>
                                  <w:r w:rsidR="0010052F">
                                    <w:rPr>
                                      <w:rFonts w:asciiTheme="majorHAnsi" w:eastAsiaTheme="majorEastAsia" w:hAnsiTheme="majorHAnsi"/>
                                      <w:bCs/>
                                      <w:iCs/>
                                      <w:color w:val="FFFFFF" w:themeColor="background1"/>
                                      <w:lang w:bidi="hi-IN"/>
                                      <w14:ligatures w14:val="standardContextual"/>
                                      <w14:cntxtAlts/>
                                    </w:rPr>
                                    <w:t xml:space="preserve">security </w:t>
                                  </w:r>
                                  <w:r w:rsidR="00FC5DFE">
                                    <w:rPr>
                                      <w:rFonts w:asciiTheme="majorHAnsi" w:eastAsiaTheme="majorEastAsia" w:hAnsiTheme="majorHAnsi"/>
                                      <w:bCs/>
                                      <w:iCs/>
                                      <w:color w:val="FFFFFF" w:themeColor="background1"/>
                                      <w:lang w:bidi="hi-IN"/>
                                      <w14:ligatures w14:val="standardContextual"/>
                                      <w14:cntxtAlts/>
                                    </w:rPr>
                                    <w:t>a</w:t>
                                  </w:r>
                                  <w:r>
                                    <w:rPr>
                                      <w:rFonts w:asciiTheme="majorHAnsi" w:eastAsiaTheme="majorEastAsia" w:hAnsiTheme="majorHAnsi"/>
                                      <w:bCs/>
                                      <w:iCs/>
                                      <w:color w:val="FFFFFF" w:themeColor="background1"/>
                                      <w:lang w:bidi="hi-IN"/>
                                      <w14:ligatures w14:val="standardContextual"/>
                                      <w14:cntxtAlts/>
                                    </w:rPr>
                                    <w:t>pplication</w:t>
                                  </w:r>
                                  <w:r w:rsidRPr="00B76F29">
                                    <w:rPr>
                                      <w:rFonts w:asciiTheme="majorHAnsi" w:eastAsiaTheme="majorEastAsia" w:hAnsiTheme="majorHAnsi"/>
                                      <w:bCs/>
                                      <w:iCs/>
                                      <w:color w:val="FFFFFF" w:themeColor="background1"/>
                                      <w:lang w:bidi="hi-IN"/>
                                      <w14:ligatures w14:val="standardContextual"/>
                                      <w14:cntxtAlts/>
                                    </w:rPr>
                                    <w:t xml:space="preserve"> for </w:t>
                                  </w:r>
                                  <w:r w:rsidR="006A0B9F">
                                    <w:rPr>
                                      <w:rFonts w:asciiTheme="majorHAnsi" w:eastAsiaTheme="majorEastAsia" w:hAnsiTheme="majorHAnsi"/>
                                      <w:bCs/>
                                      <w:iCs/>
                                      <w:color w:val="FFFFFF" w:themeColor="background1"/>
                                      <w:lang w:bidi="hi-IN"/>
                                      <w14:ligatures w14:val="standardContextual"/>
                                      <w14:cntxtAlts/>
                                    </w:rPr>
                                    <w:t xml:space="preserve">detecting </w:t>
                                  </w:r>
                                  <w:r w:rsidR="00AF4495">
                                    <w:rPr>
                                      <w:rFonts w:asciiTheme="majorHAnsi" w:eastAsiaTheme="majorEastAsia" w:hAnsiTheme="majorHAnsi"/>
                                      <w:bCs/>
                                      <w:iCs/>
                                      <w:color w:val="FFFFFF" w:themeColor="background1"/>
                                      <w:lang w:bidi="hi-IN"/>
                                      <w14:ligatures w14:val="standardContextual"/>
                                      <w14:cntxtAlts/>
                                    </w:rPr>
                                    <w:t>motion within a room</w:t>
                                  </w:r>
                                  <w:r w:rsidR="006A4926">
                                    <w:rPr>
                                      <w:rFonts w:asciiTheme="majorHAnsi" w:eastAsiaTheme="majorEastAsia" w:hAnsiTheme="majorHAnsi"/>
                                      <w:bCs/>
                                      <w:iCs/>
                                      <w:color w:val="FFFFFF" w:themeColor="background1"/>
                                      <w:lang w:bidi="hi-IN"/>
                                      <w14:ligatures w14:val="standardContextual"/>
                                      <w14:cntxtAlts/>
                                    </w:rPr>
                                    <w:t>, controlled by automated telegram bot</w:t>
                                  </w:r>
                                  <w:r w:rsidR="00AF4495">
                                    <w:rPr>
                                      <w:rFonts w:asciiTheme="majorHAnsi" w:eastAsiaTheme="majorEastAsia" w:hAnsiTheme="majorHAnsi"/>
                                      <w:bCs/>
                                      <w:iCs/>
                                      <w:color w:val="FFFFFF" w:themeColor="background1"/>
                                      <w:lang w:bidi="hi-IN"/>
                                      <w14:ligatures w14:val="standardContextual"/>
                                      <w14:cntxtAlts/>
                                    </w:rPr>
                                    <w:t>. If motion is detected</w:t>
                                  </w:r>
                                  <w:r w:rsidR="006A4926">
                                    <w:rPr>
                                      <w:rFonts w:asciiTheme="majorHAnsi" w:eastAsiaTheme="majorEastAsia" w:hAnsiTheme="majorHAnsi"/>
                                      <w:bCs/>
                                      <w:iCs/>
                                      <w:color w:val="FFFFFF" w:themeColor="background1"/>
                                      <w:lang w:bidi="hi-IN"/>
                                      <w14:ligatures w14:val="standardContextual"/>
                                      <w14:cntxtAlts/>
                                    </w:rPr>
                                    <w:t xml:space="preserve"> </w:t>
                                  </w:r>
                                  <w:r w:rsidR="004B5CAE">
                                    <w:rPr>
                                      <w:rFonts w:asciiTheme="majorHAnsi" w:eastAsiaTheme="majorEastAsia" w:hAnsiTheme="majorHAnsi"/>
                                      <w:bCs/>
                                      <w:iCs/>
                                      <w:color w:val="FFFFFF" w:themeColor="background1"/>
                                      <w:lang w:bidi="hi-IN"/>
                                      <w14:ligatures w14:val="standardContextual"/>
                                      <w14:cntxtAlts/>
                                    </w:rPr>
                                    <w:t xml:space="preserve">a </w:t>
                                  </w:r>
                                  <w:r w:rsidR="006667C0">
                                    <w:rPr>
                                      <w:rFonts w:asciiTheme="majorHAnsi" w:eastAsiaTheme="majorEastAsia" w:hAnsiTheme="majorHAnsi"/>
                                      <w:bCs/>
                                      <w:iCs/>
                                      <w:color w:val="FFFFFF" w:themeColor="background1"/>
                                      <w:lang w:bidi="hi-IN"/>
                                      <w14:ligatures w14:val="standardContextual"/>
                                      <w14:cntxtAlts/>
                                    </w:rPr>
                                    <w:t xml:space="preserve">buzzer would be triggered </w:t>
                                  </w:r>
                                  <w:r w:rsidR="002B2457">
                                    <w:rPr>
                                      <w:rFonts w:asciiTheme="majorHAnsi" w:eastAsiaTheme="majorEastAsia" w:hAnsiTheme="majorHAnsi"/>
                                      <w:bCs/>
                                      <w:iCs/>
                                      <w:color w:val="FFFFFF" w:themeColor="background1"/>
                                      <w:lang w:bidi="hi-IN"/>
                                      <w14:ligatures w14:val="standardContextual"/>
                                      <w14:cntxtAlts/>
                                    </w:rPr>
                                    <w:t xml:space="preserve">and a </w:t>
                                  </w:r>
                                  <w:r w:rsidR="004B5CAE">
                                    <w:rPr>
                                      <w:rFonts w:asciiTheme="majorHAnsi" w:eastAsiaTheme="majorEastAsia" w:hAnsiTheme="majorHAnsi"/>
                                      <w:bCs/>
                                      <w:iCs/>
                                      <w:color w:val="FFFFFF" w:themeColor="background1"/>
                                      <w:lang w:bidi="hi-IN"/>
                                      <w14:ligatures w14:val="standardContextual"/>
                                      <w14:cntxtAlts/>
                                    </w:rPr>
                                    <w:t>photo and video recording will be sent to the bot and email</w:t>
                                  </w:r>
                                  <w:r w:rsidR="009D0CBE">
                                    <w:rPr>
                                      <w:rFonts w:asciiTheme="majorHAnsi" w:eastAsiaTheme="majorEastAsia" w:hAnsiTheme="majorHAnsi"/>
                                      <w:bCs/>
                                      <w:iCs/>
                                      <w:color w:val="FFFFFF" w:themeColor="background1"/>
                                      <w:lang w:bidi="hi-IN"/>
                                      <w14:ligatures w14:val="standardContextual"/>
                                      <w14:cntxtAlts/>
                                    </w:rPr>
                                    <w:t>ed to the admin</w:t>
                                  </w:r>
                                  <w:r w:rsidR="004B5CAE">
                                    <w:rPr>
                                      <w:rFonts w:asciiTheme="majorHAnsi" w:eastAsiaTheme="majorEastAsia" w:hAnsiTheme="majorHAnsi"/>
                                      <w:bCs/>
                                      <w:iCs/>
                                      <w:color w:val="FFFFFF" w:themeColor="background1"/>
                                      <w:lang w:bidi="hi-IN"/>
                                      <w14:ligatures w14:val="standardContextual"/>
                                      <w14:cntxtAlts/>
                                    </w:rPr>
                                    <w:t>.</w:t>
                                  </w:r>
                                  <w:r w:rsidR="006A4926">
                                    <w:rPr>
                                      <w:rFonts w:asciiTheme="majorHAnsi" w:eastAsiaTheme="majorEastAsia" w:hAnsiTheme="majorHAnsi"/>
                                      <w:bCs/>
                                      <w:iCs/>
                                      <w:color w:val="FFFFFF" w:themeColor="background1"/>
                                      <w:lang w:bidi="hi-IN"/>
                                      <w14:ligatures w14:val="standardContextual"/>
                                      <w14:cntxtAlts/>
                                    </w:rPr>
                                    <w:t xml:space="preserve"> </w:t>
                                  </w:r>
                                </w:p>
                                <w:p w14:paraId="3A4AA618" w14:textId="116A9481" w:rsidR="000F4708" w:rsidRPr="00BB2DF9" w:rsidRDefault="000F4708" w:rsidP="00B76F29">
                                  <w:pPr>
                                    <w:jc w:val="center"/>
                                    <w:rPr>
                                      <w:rFonts w:asciiTheme="majorHAnsi" w:eastAsiaTheme="majorEastAsia" w:hAnsiTheme="majorHAnsi"/>
                                      <w:bCs/>
                                      <w:iCs/>
                                      <w:color w:val="FFFFFF" w:themeColor="background1"/>
                                      <w:sz w:val="16"/>
                                      <w:szCs w:val="16"/>
                                      <w:lang w:bidi="hi-IN"/>
                                      <w14:ligatures w14:val="standardContextual"/>
                                      <w14:cntxtAlts/>
                                    </w:rPr>
                                  </w:pPr>
                                  <w:r w:rsidRPr="00BB2DF9">
                                    <w:rPr>
                                      <w:rFonts w:asciiTheme="majorHAnsi" w:eastAsiaTheme="majorEastAsia" w:hAnsiTheme="majorHAnsi"/>
                                      <w:bCs/>
                                      <w:iCs/>
                                      <w:color w:val="FFFFFF" w:themeColor="background1"/>
                                      <w:sz w:val="16"/>
                                      <w:szCs w:val="16"/>
                                      <w:lang w:bidi="hi-IN"/>
                                      <w14:ligatures w14:val="standardContextual"/>
                                      <w14:cntxtAlts/>
                                    </w:rPr>
                                    <w:t xml:space="preserve">Fyaz Qadir Ahmed Ikram | K00237093 | Technological University of Shannon: Midlands &amp; Midwest | </w:t>
                                  </w:r>
                                  <w:r w:rsidR="00D74D51" w:rsidRPr="00BB2DF9">
                                    <w:rPr>
                                      <w:rFonts w:asciiTheme="majorHAnsi" w:eastAsiaTheme="majorEastAsia" w:hAnsiTheme="majorHAnsi"/>
                                      <w:bCs/>
                                      <w:iCs/>
                                      <w:color w:val="FFFFFF" w:themeColor="background1"/>
                                      <w:sz w:val="16"/>
                                      <w:szCs w:val="16"/>
                                      <w:lang w:bidi="hi-IN"/>
                                      <w14:ligatures w14:val="standardContextual"/>
                                      <w14:cntxtAlts/>
                                    </w:rPr>
                                    <w:t>Internet</w:t>
                                  </w:r>
                                  <w:r w:rsidRPr="00BB2DF9">
                                    <w:rPr>
                                      <w:rFonts w:asciiTheme="majorHAnsi" w:eastAsiaTheme="majorEastAsia" w:hAnsiTheme="majorHAnsi"/>
                                      <w:bCs/>
                                      <w:iCs/>
                                      <w:color w:val="FFFFFF" w:themeColor="background1"/>
                                      <w:sz w:val="16"/>
                                      <w:szCs w:val="16"/>
                                      <w:lang w:bidi="hi-IN"/>
                                      <w14:ligatures w14:val="standardContextual"/>
                                      <w14:cntxtAlts/>
                                    </w:rPr>
                                    <w:t xml:space="preserve"> Systems Development | Year 4 | </w:t>
                                  </w:r>
                                  <w:r w:rsidR="00624A1D">
                                    <w:rPr>
                                      <w:rFonts w:asciiTheme="majorHAnsi" w:eastAsiaTheme="majorEastAsia" w:hAnsiTheme="majorHAnsi"/>
                                      <w:bCs/>
                                      <w:iCs/>
                                      <w:color w:val="FFFFFF" w:themeColor="background1"/>
                                      <w:sz w:val="16"/>
                                      <w:szCs w:val="16"/>
                                      <w:lang w:bidi="hi-IN"/>
                                      <w14:ligatures w14:val="standardContextual"/>
                                      <w14:cntxtAlts/>
                                    </w:rPr>
                                    <w:t>Technology Futures and Connected Living</w:t>
                                  </w:r>
                                  <w:r w:rsidR="00D74D51" w:rsidRPr="00BB2DF9">
                                    <w:rPr>
                                      <w:rFonts w:asciiTheme="majorHAnsi" w:eastAsiaTheme="majorEastAsia" w:hAnsiTheme="majorHAnsi"/>
                                      <w:bCs/>
                                      <w:iCs/>
                                      <w:color w:val="FFFFFF" w:themeColor="background1"/>
                                      <w:sz w:val="16"/>
                                      <w:szCs w:val="16"/>
                                      <w:lang w:bidi="hi-IN"/>
                                      <w14:ligatures w14:val="standardContextual"/>
                                      <w14:cntxtAlts/>
                                    </w:rPr>
                                    <w:t xml:space="preserve"> </w:t>
                                  </w:r>
                                </w:p>
                                <w:p w14:paraId="18F624DF" w14:textId="77777777" w:rsidR="000F4708" w:rsidRPr="005D120C" w:rsidRDefault="000F4708" w:rsidP="00B76F29">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ex="http://schemas.microsoft.com/office/word/2018/wordml/cex" xmlns:w16="http://schemas.microsoft.com/office/word/2018/wordml" xmlns:w16sdtdh="http://schemas.microsoft.com/office/word/2020/wordml/sdtdatahash">
                  <w:pict>
                    <v:shape w14:anchorId="48EC9D3A" id="Text Box 26" o:spid="_x0000_s1028" type="#_x0000_t202" alt="Text box to enter abstract" style="width:511.4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" filled="f" stroked="f">
                      <v:textbox>
                        <w:txbxContent>
                          <w:p w14:paraId="6C2984DC" w14:textId="77777777" w:rsidR="00D74D51" w:rsidRDefault="00D74D51" w:rsidP="00B76F29">
                            <w:pPr>
                              <w:jc w:val="center"/>
                              <w:rPr>
                                <w:rFonts w:asciiTheme="majorHAnsi" w:eastAsiaTheme="majorEastAsia" w:hAnsiTheme="majorHAnsi"/>
                                <w:bCs/>
                                <w:iCs/>
                                <w:color w:val="FFFFFF" w:themeColor="background1"/>
                                <w:lang w:bidi="hi-IN"/>
                                <w14:ligatures w14:val="standardContextual"/>
                                <w14:cntxtAlts/>
                              </w:rPr>
                            </w:pPr>
                          </w:p>
                          <w:p w14:paraId="2818C8BF" w14:textId="02E9A69D" w:rsidR="00814823" w:rsidRDefault="00B76F29" w:rsidP="00FD2AFB">
                            <w:pPr>
                              <w:jc w:val="center"/>
                              <w:rPr>
                                <w:rFonts w:asciiTheme="majorHAnsi" w:eastAsiaTheme="majorEastAsia" w:hAnsiTheme="majorHAnsi"/>
                                <w:bCs/>
                                <w:iCs/>
                                <w:color w:val="FFFFFF" w:themeColor="background1"/>
                                <w:lang w:bidi="hi-IN"/>
                                <w14:ligatures w14:val="standardContextual"/>
                                <w14:cntxtAlts/>
                              </w:rPr>
                            </w:pPr>
                            <w:r>
                              <w:rPr>
                                <w:rFonts w:asciiTheme="majorHAnsi" w:eastAsiaTheme="majorEastAsia" w:hAnsiTheme="majorHAnsi"/>
                                <w:bCs/>
                                <w:iCs/>
                                <w:color w:val="FFFFFF" w:themeColor="background1"/>
                                <w:lang w:bidi="hi-IN"/>
                                <w14:ligatures w14:val="standardContextual"/>
                                <w14:cntxtAlts/>
                              </w:rPr>
                              <w:t>A</w:t>
                            </w:r>
                            <w:r w:rsidRPr="00B76F29">
                              <w:rPr>
                                <w:rFonts w:asciiTheme="majorHAnsi" w:eastAsiaTheme="majorEastAsia" w:hAnsiTheme="majorHAnsi"/>
                                <w:bCs/>
                                <w:iCs/>
                                <w:color w:val="FFFFFF" w:themeColor="background1"/>
                                <w:lang w:bidi="hi-IN"/>
                                <w14:ligatures w14:val="standardContextual"/>
                                <w14:cntxtAlts/>
                              </w:rPr>
                              <w:t xml:space="preserve">n </w:t>
                            </w:r>
                            <w:r w:rsidR="006A0B9F">
                              <w:rPr>
                                <w:rFonts w:asciiTheme="majorHAnsi" w:eastAsiaTheme="majorEastAsia" w:hAnsiTheme="majorHAnsi"/>
                                <w:bCs/>
                                <w:iCs/>
                                <w:color w:val="FFFFFF" w:themeColor="background1"/>
                                <w:lang w:bidi="hi-IN"/>
                                <w14:ligatures w14:val="standardContextual"/>
                                <w14:cntxtAlts/>
                              </w:rPr>
                              <w:t>IoT based</w:t>
                            </w:r>
                            <w:r>
                              <w:rPr>
                                <w:rFonts w:asciiTheme="majorHAnsi" w:eastAsiaTheme="majorEastAsia" w:hAnsiTheme="majorHAnsi"/>
                                <w:bCs/>
                                <w:iCs/>
                                <w:color w:val="FFFFFF" w:themeColor="background1"/>
                                <w:lang w:bidi="hi-IN"/>
                                <w14:ligatures w14:val="standardContextual"/>
                                <w14:cntxtAlts/>
                              </w:rPr>
                              <w:t xml:space="preserve"> </w:t>
                            </w:r>
                            <w:r w:rsidR="0010052F">
                              <w:rPr>
                                <w:rFonts w:asciiTheme="majorHAnsi" w:eastAsiaTheme="majorEastAsia" w:hAnsiTheme="majorHAnsi"/>
                                <w:bCs/>
                                <w:iCs/>
                                <w:color w:val="FFFFFF" w:themeColor="background1"/>
                                <w:lang w:bidi="hi-IN"/>
                                <w14:ligatures w14:val="standardContextual"/>
                                <w14:cntxtAlts/>
                              </w:rPr>
                              <w:t xml:space="preserve">security </w:t>
                            </w:r>
                            <w:r w:rsidR="00FC5DFE">
                              <w:rPr>
                                <w:rFonts w:asciiTheme="majorHAnsi" w:eastAsiaTheme="majorEastAsia" w:hAnsiTheme="majorHAnsi"/>
                                <w:bCs/>
                                <w:iCs/>
                                <w:color w:val="FFFFFF" w:themeColor="background1"/>
                                <w:lang w:bidi="hi-IN"/>
                                <w14:ligatures w14:val="standardContextual"/>
                                <w14:cntxtAlts/>
                              </w:rPr>
                              <w:t>a</w:t>
                            </w:r>
                            <w:r>
                              <w:rPr>
                                <w:rFonts w:asciiTheme="majorHAnsi" w:eastAsiaTheme="majorEastAsia" w:hAnsiTheme="majorHAnsi"/>
                                <w:bCs/>
                                <w:iCs/>
                                <w:color w:val="FFFFFF" w:themeColor="background1"/>
                                <w:lang w:bidi="hi-IN"/>
                                <w14:ligatures w14:val="standardContextual"/>
                                <w14:cntxtAlts/>
                              </w:rPr>
                              <w:t>pplication</w:t>
                            </w:r>
                            <w:r w:rsidRPr="00B76F29">
                              <w:rPr>
                                <w:rFonts w:asciiTheme="majorHAnsi" w:eastAsiaTheme="majorEastAsia" w:hAnsiTheme="majorHAnsi"/>
                                <w:bCs/>
                                <w:iCs/>
                                <w:color w:val="FFFFFF" w:themeColor="background1"/>
                                <w:lang w:bidi="hi-IN"/>
                                <w14:ligatures w14:val="standardContextual"/>
                                <w14:cntxtAlts/>
                              </w:rPr>
                              <w:t xml:space="preserve"> for </w:t>
                            </w:r>
                            <w:r w:rsidR="006A0B9F">
                              <w:rPr>
                                <w:rFonts w:asciiTheme="majorHAnsi" w:eastAsiaTheme="majorEastAsia" w:hAnsiTheme="majorHAnsi"/>
                                <w:bCs/>
                                <w:iCs/>
                                <w:color w:val="FFFFFF" w:themeColor="background1"/>
                                <w:lang w:bidi="hi-IN"/>
                                <w14:ligatures w14:val="standardContextual"/>
                                <w14:cntxtAlts/>
                              </w:rPr>
                              <w:t xml:space="preserve">detecting </w:t>
                            </w:r>
                            <w:r w:rsidR="00AF4495">
                              <w:rPr>
                                <w:rFonts w:asciiTheme="majorHAnsi" w:eastAsiaTheme="majorEastAsia" w:hAnsiTheme="majorHAnsi"/>
                                <w:bCs/>
                                <w:iCs/>
                                <w:color w:val="FFFFFF" w:themeColor="background1"/>
                                <w:lang w:bidi="hi-IN"/>
                                <w14:ligatures w14:val="standardContextual"/>
                                <w14:cntxtAlts/>
                              </w:rPr>
                              <w:t>motion within a room</w:t>
                            </w:r>
                            <w:r w:rsidR="006A4926">
                              <w:rPr>
                                <w:rFonts w:asciiTheme="majorHAnsi" w:eastAsiaTheme="majorEastAsia" w:hAnsiTheme="majorHAnsi"/>
                                <w:bCs/>
                                <w:iCs/>
                                <w:color w:val="FFFFFF" w:themeColor="background1"/>
                                <w:lang w:bidi="hi-IN"/>
                                <w14:ligatures w14:val="standardContextual"/>
                                <w14:cntxtAlts/>
                              </w:rPr>
                              <w:t>, controlled by automated telegram bot</w:t>
                            </w:r>
                            <w:r w:rsidR="00AF4495">
                              <w:rPr>
                                <w:rFonts w:asciiTheme="majorHAnsi" w:eastAsiaTheme="majorEastAsia" w:hAnsiTheme="majorHAnsi"/>
                                <w:bCs/>
                                <w:iCs/>
                                <w:color w:val="FFFFFF" w:themeColor="background1"/>
                                <w:lang w:bidi="hi-IN"/>
                                <w14:ligatures w14:val="standardContextual"/>
                                <w14:cntxtAlts/>
                              </w:rPr>
                              <w:t>. If motion is detected</w:t>
                            </w:r>
                            <w:r w:rsidR="006A4926">
                              <w:rPr>
                                <w:rFonts w:asciiTheme="majorHAnsi" w:eastAsiaTheme="majorEastAsia" w:hAnsiTheme="majorHAnsi"/>
                                <w:bCs/>
                                <w:iCs/>
                                <w:color w:val="FFFFFF" w:themeColor="background1"/>
                                <w:lang w:bidi="hi-IN"/>
                                <w14:ligatures w14:val="standardContextual"/>
                                <w14:cntxtAlts/>
                              </w:rPr>
                              <w:t xml:space="preserve"> </w:t>
                            </w:r>
                            <w:r w:rsidR="004B5CAE">
                              <w:rPr>
                                <w:rFonts w:asciiTheme="majorHAnsi" w:eastAsiaTheme="majorEastAsia" w:hAnsiTheme="majorHAnsi"/>
                                <w:bCs/>
                                <w:iCs/>
                                <w:color w:val="FFFFFF" w:themeColor="background1"/>
                                <w:lang w:bidi="hi-IN"/>
                                <w14:ligatures w14:val="standardContextual"/>
                                <w14:cntxtAlts/>
                              </w:rPr>
                              <w:t xml:space="preserve">a </w:t>
                            </w:r>
                            <w:r w:rsidR="006667C0">
                              <w:rPr>
                                <w:rFonts w:asciiTheme="majorHAnsi" w:eastAsiaTheme="majorEastAsia" w:hAnsiTheme="majorHAnsi"/>
                                <w:bCs/>
                                <w:iCs/>
                                <w:color w:val="FFFFFF" w:themeColor="background1"/>
                                <w:lang w:bidi="hi-IN"/>
                                <w14:ligatures w14:val="standardContextual"/>
                                <w14:cntxtAlts/>
                              </w:rPr>
                              <w:t xml:space="preserve">buzzer would be triggered </w:t>
                            </w:r>
                            <w:r w:rsidR="002B2457">
                              <w:rPr>
                                <w:rFonts w:asciiTheme="majorHAnsi" w:eastAsiaTheme="majorEastAsia" w:hAnsiTheme="majorHAnsi"/>
                                <w:bCs/>
                                <w:iCs/>
                                <w:color w:val="FFFFFF" w:themeColor="background1"/>
                                <w:lang w:bidi="hi-IN"/>
                                <w14:ligatures w14:val="standardContextual"/>
                                <w14:cntxtAlts/>
                              </w:rPr>
                              <w:t xml:space="preserve">and a </w:t>
                            </w:r>
                            <w:r w:rsidR="004B5CAE">
                              <w:rPr>
                                <w:rFonts w:asciiTheme="majorHAnsi" w:eastAsiaTheme="majorEastAsia" w:hAnsiTheme="majorHAnsi"/>
                                <w:bCs/>
                                <w:iCs/>
                                <w:color w:val="FFFFFF" w:themeColor="background1"/>
                                <w:lang w:bidi="hi-IN"/>
                                <w14:ligatures w14:val="standardContextual"/>
                                <w14:cntxtAlts/>
                              </w:rPr>
                              <w:t>photo and video recording will be sent to the bot and email</w:t>
                            </w:r>
                            <w:r w:rsidR="009D0CBE">
                              <w:rPr>
                                <w:rFonts w:asciiTheme="majorHAnsi" w:eastAsiaTheme="majorEastAsia" w:hAnsiTheme="majorHAnsi"/>
                                <w:bCs/>
                                <w:iCs/>
                                <w:color w:val="FFFFFF" w:themeColor="background1"/>
                                <w:lang w:bidi="hi-IN"/>
                                <w14:ligatures w14:val="standardContextual"/>
                                <w14:cntxtAlts/>
                              </w:rPr>
                              <w:t>ed to the admin</w:t>
                            </w:r>
                            <w:r w:rsidR="004B5CAE">
                              <w:rPr>
                                <w:rFonts w:asciiTheme="majorHAnsi" w:eastAsiaTheme="majorEastAsia" w:hAnsiTheme="majorHAnsi"/>
                                <w:bCs/>
                                <w:iCs/>
                                <w:color w:val="FFFFFF" w:themeColor="background1"/>
                                <w:lang w:bidi="hi-IN"/>
                                <w14:ligatures w14:val="standardContextual"/>
                                <w14:cntxtAlts/>
                              </w:rPr>
                              <w:t>.</w:t>
                            </w:r>
                            <w:r w:rsidR="006A4926">
                              <w:rPr>
                                <w:rFonts w:asciiTheme="majorHAnsi" w:eastAsiaTheme="majorEastAsia" w:hAnsiTheme="majorHAnsi"/>
                                <w:bCs/>
                                <w:iCs/>
                                <w:color w:val="FFFFFF" w:themeColor="background1"/>
                                <w:lang w:bidi="hi-IN"/>
                                <w14:ligatures w14:val="standardContextual"/>
                                <w14:cntxtAlts/>
                              </w:rPr>
                              <w:t xml:space="preserve"> </w:t>
                            </w:r>
                          </w:p>
                          <w:p w14:paraId="3A4AA618" w14:textId="116A9481" w:rsidR="000F4708" w:rsidRPr="00BB2DF9" w:rsidRDefault="000F4708" w:rsidP="00B76F29">
                            <w:pPr>
                              <w:jc w:val="center"/>
                              <w:rPr>
                                <w:rFonts w:asciiTheme="majorHAnsi" w:eastAsiaTheme="majorEastAsia" w:hAnsiTheme="majorHAnsi"/>
                                <w:bCs/>
                                <w:iCs/>
                                <w:color w:val="FFFFFF" w:themeColor="background1"/>
                                <w:sz w:val="16"/>
                                <w:szCs w:val="16"/>
                                <w:lang w:bidi="hi-IN"/>
                                <w14:ligatures w14:val="standardContextual"/>
                                <w14:cntxtAlts/>
                              </w:rPr>
                            </w:pPr>
                            <w:r w:rsidRPr="00BB2DF9">
                              <w:rPr>
                                <w:rFonts w:asciiTheme="majorHAnsi" w:eastAsiaTheme="majorEastAsia" w:hAnsiTheme="majorHAnsi"/>
                                <w:bCs/>
                                <w:iCs/>
                                <w:color w:val="FFFFFF" w:themeColor="background1"/>
                                <w:sz w:val="16"/>
                                <w:szCs w:val="16"/>
                                <w:lang w:bidi="hi-IN"/>
                                <w14:ligatures w14:val="standardContextual"/>
                                <w14:cntxtAlts/>
                              </w:rPr>
                              <w:t xml:space="preserve">Fyaz Qadir Ahmed Ikram | K00237093 | Technological University of Shannon: Midlands &amp; Midwest | </w:t>
                            </w:r>
                            <w:r w:rsidR="00D74D51" w:rsidRPr="00BB2DF9">
                              <w:rPr>
                                <w:rFonts w:asciiTheme="majorHAnsi" w:eastAsiaTheme="majorEastAsia" w:hAnsiTheme="majorHAnsi"/>
                                <w:bCs/>
                                <w:iCs/>
                                <w:color w:val="FFFFFF" w:themeColor="background1"/>
                                <w:sz w:val="16"/>
                                <w:szCs w:val="16"/>
                                <w:lang w:bidi="hi-IN"/>
                                <w14:ligatures w14:val="standardContextual"/>
                                <w14:cntxtAlts/>
                              </w:rPr>
                              <w:t>Internet</w:t>
                            </w:r>
                            <w:r w:rsidRPr="00BB2DF9">
                              <w:rPr>
                                <w:rFonts w:asciiTheme="majorHAnsi" w:eastAsiaTheme="majorEastAsia" w:hAnsiTheme="majorHAnsi"/>
                                <w:bCs/>
                                <w:iCs/>
                                <w:color w:val="FFFFFF" w:themeColor="background1"/>
                                <w:sz w:val="16"/>
                                <w:szCs w:val="16"/>
                                <w:lang w:bidi="hi-IN"/>
                                <w14:ligatures w14:val="standardContextual"/>
                                <w14:cntxtAlts/>
                              </w:rPr>
                              <w:t xml:space="preserve"> Systems Development | Year 4 | </w:t>
                            </w:r>
                            <w:r w:rsidR="00624A1D">
                              <w:rPr>
                                <w:rFonts w:asciiTheme="majorHAnsi" w:eastAsiaTheme="majorEastAsia" w:hAnsiTheme="majorHAnsi"/>
                                <w:bCs/>
                                <w:iCs/>
                                <w:color w:val="FFFFFF" w:themeColor="background1"/>
                                <w:sz w:val="16"/>
                                <w:szCs w:val="16"/>
                                <w:lang w:bidi="hi-IN"/>
                                <w14:ligatures w14:val="standardContextual"/>
                                <w14:cntxtAlts/>
                              </w:rPr>
                              <w:t>Technology Futures and Connected Living</w:t>
                            </w:r>
                            <w:r w:rsidR="00D74D51" w:rsidRPr="00BB2DF9">
                              <w:rPr>
                                <w:rFonts w:asciiTheme="majorHAnsi" w:eastAsiaTheme="majorEastAsia" w:hAnsiTheme="majorHAnsi"/>
                                <w:bCs/>
                                <w:iCs/>
                                <w:color w:val="FFFFFF" w:themeColor="background1"/>
                                <w:sz w:val="16"/>
                                <w:szCs w:val="16"/>
                                <w:lang w:bidi="hi-IN"/>
                                <w14:ligatures w14:val="standardContextual"/>
                                <w14:cntxtAlts/>
                              </w:rPr>
                              <w:t xml:space="preserve"> </w:t>
                            </w:r>
                          </w:p>
                          <w:p w14:paraId="18F624DF" w14:textId="77777777" w:rsidR="000F4708" w:rsidRPr="005D120C" w:rsidRDefault="000F4708" w:rsidP="00B76F29">
                            <w:pPr>
                              <w:jc w:val="center"/>
                              <w:rPr>
                                <w:color w:val="FFFFFF" w:themeColor="background1"/>
                              </w:rPr>
                            </w:pPr>
                          </w:p>
                        </w:txbxContent>
                      </v:textbox>
                      <w10:anchorlock/>
                    </v:shape>
                  </w:pict>
                </mc:Fallback>
              </mc:AlternateContent>
            </w:r>
          </w:p>
        </w:tc>
      </w:tr>
      <w:tr w:rsidR="00814823" w14:paraId="580C55FD"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8BE4FE9" w14:textId="77777777" w:rsidR="00814823" w:rsidRDefault="00814823" w:rsidP="006045D9"/>
        </w:tc>
      </w:tr>
    </w:tbl>
    <w:p w14:paraId="66E88EB7" w14:textId="4F1A0CC2" w:rsidR="00B76F29" w:rsidRDefault="00B76F29" w:rsidP="001C62C8">
      <w:pPr>
        <w:rPr>
          <w:sz w:val="24"/>
        </w:rPr>
      </w:pPr>
      <w:r>
        <w:rPr>
          <w:sz w:val="24"/>
        </w:rPr>
        <w:br w:type="page"/>
      </w:r>
    </w:p>
    <w:sdt>
      <w:sdtPr>
        <w:rPr>
          <w:rFonts w:asciiTheme="minorHAnsi" w:eastAsiaTheme="minorEastAsia" w:hAnsiTheme="minorHAnsi" w:cstheme="minorBidi"/>
          <w:b w:val="0"/>
          <w:bCs w:val="0"/>
          <w:i w:val="0"/>
          <w:color w:val="auto"/>
          <w:sz w:val="22"/>
          <w:szCs w:val="22"/>
        </w:rPr>
        <w:id w:val="1773590022"/>
        <w:docPartObj>
          <w:docPartGallery w:val="Table of Contents"/>
          <w:docPartUnique/>
        </w:docPartObj>
      </w:sdtPr>
      <w:sdtEndPr>
        <w:rPr>
          <w:noProof/>
        </w:rPr>
      </w:sdtEndPr>
      <w:sdtContent>
        <w:p w14:paraId="16E4F865" w14:textId="76E1B36D" w:rsidR="00977418" w:rsidRDefault="000B49D8">
          <w:pPr>
            <w:pStyle w:val="TOCHeading"/>
          </w:pPr>
          <w:r>
            <w:t xml:space="preserve">Table of </w:t>
          </w:r>
          <w:r w:rsidR="00977418">
            <w:t>Contents</w:t>
          </w:r>
        </w:p>
        <w:p w14:paraId="347DF161" w14:textId="725E1208" w:rsidR="00F44F45" w:rsidRDefault="00977418">
          <w:pPr>
            <w:pStyle w:val="TOC1"/>
            <w:tabs>
              <w:tab w:val="right" w:leader="dot" w:pos="10070"/>
            </w:tabs>
            <w:rPr>
              <w:noProof/>
              <w:lang w:val="en-IE" w:eastAsia="en-IE"/>
            </w:rPr>
          </w:pPr>
          <w:r>
            <w:fldChar w:fldCharType="begin"/>
          </w:r>
          <w:r>
            <w:instrText xml:space="preserve"> TOC \o "1-3" \h \z \u </w:instrText>
          </w:r>
          <w:r>
            <w:fldChar w:fldCharType="separate"/>
          </w:r>
          <w:hyperlink w:anchor="_Toc97573351" w:history="1">
            <w:r w:rsidR="00F44F45" w:rsidRPr="00ED18BC">
              <w:rPr>
                <w:rStyle w:val="Hyperlink"/>
                <w:noProof/>
              </w:rPr>
              <w:t>Application Name and Description</w:t>
            </w:r>
            <w:r w:rsidR="00F44F45">
              <w:rPr>
                <w:noProof/>
                <w:webHidden/>
              </w:rPr>
              <w:tab/>
            </w:r>
            <w:r w:rsidR="00F44F45">
              <w:rPr>
                <w:noProof/>
                <w:webHidden/>
              </w:rPr>
              <w:fldChar w:fldCharType="begin"/>
            </w:r>
            <w:r w:rsidR="00F44F45">
              <w:rPr>
                <w:noProof/>
                <w:webHidden/>
              </w:rPr>
              <w:instrText xml:space="preserve"> PAGEREF _Toc97573351 \h </w:instrText>
            </w:r>
            <w:r w:rsidR="00F44F45">
              <w:rPr>
                <w:noProof/>
                <w:webHidden/>
              </w:rPr>
            </w:r>
            <w:r w:rsidR="00F44F45">
              <w:rPr>
                <w:noProof/>
                <w:webHidden/>
              </w:rPr>
              <w:fldChar w:fldCharType="separate"/>
            </w:r>
            <w:r w:rsidR="00A74CC0">
              <w:rPr>
                <w:noProof/>
                <w:webHidden/>
              </w:rPr>
              <w:t>2</w:t>
            </w:r>
            <w:r w:rsidR="00F44F45">
              <w:rPr>
                <w:noProof/>
                <w:webHidden/>
              </w:rPr>
              <w:fldChar w:fldCharType="end"/>
            </w:r>
          </w:hyperlink>
        </w:p>
        <w:p w14:paraId="5EA1EAE8" w14:textId="07747E5F" w:rsidR="00F44F45" w:rsidRDefault="00A74CC0">
          <w:pPr>
            <w:pStyle w:val="TOC1"/>
            <w:tabs>
              <w:tab w:val="right" w:leader="dot" w:pos="10070"/>
            </w:tabs>
            <w:rPr>
              <w:noProof/>
              <w:lang w:val="en-IE" w:eastAsia="en-IE"/>
            </w:rPr>
          </w:pPr>
          <w:hyperlink w:anchor="_Toc97573352" w:history="1">
            <w:r w:rsidR="00F44F45" w:rsidRPr="00ED18BC">
              <w:rPr>
                <w:rStyle w:val="Hyperlink"/>
                <w:noProof/>
              </w:rPr>
              <w:t>Background Summary</w:t>
            </w:r>
            <w:r w:rsidR="00F44F45">
              <w:rPr>
                <w:noProof/>
                <w:webHidden/>
              </w:rPr>
              <w:tab/>
            </w:r>
            <w:r w:rsidR="00F44F45">
              <w:rPr>
                <w:noProof/>
                <w:webHidden/>
              </w:rPr>
              <w:fldChar w:fldCharType="begin"/>
            </w:r>
            <w:r w:rsidR="00F44F45">
              <w:rPr>
                <w:noProof/>
                <w:webHidden/>
              </w:rPr>
              <w:instrText xml:space="preserve"> PAGEREF _Toc97573352 \h </w:instrText>
            </w:r>
            <w:r w:rsidR="00F44F45">
              <w:rPr>
                <w:noProof/>
                <w:webHidden/>
              </w:rPr>
            </w:r>
            <w:r w:rsidR="00F44F45">
              <w:rPr>
                <w:noProof/>
                <w:webHidden/>
              </w:rPr>
              <w:fldChar w:fldCharType="separate"/>
            </w:r>
            <w:r>
              <w:rPr>
                <w:noProof/>
                <w:webHidden/>
              </w:rPr>
              <w:t>2</w:t>
            </w:r>
            <w:r w:rsidR="00F44F45">
              <w:rPr>
                <w:noProof/>
                <w:webHidden/>
              </w:rPr>
              <w:fldChar w:fldCharType="end"/>
            </w:r>
          </w:hyperlink>
        </w:p>
        <w:p w14:paraId="04BDA9DD" w14:textId="536AE021" w:rsidR="00F44F45" w:rsidRDefault="00A74CC0">
          <w:pPr>
            <w:pStyle w:val="TOC1"/>
            <w:tabs>
              <w:tab w:val="right" w:leader="dot" w:pos="10070"/>
            </w:tabs>
            <w:rPr>
              <w:noProof/>
              <w:lang w:val="en-IE" w:eastAsia="en-IE"/>
            </w:rPr>
          </w:pPr>
          <w:hyperlink w:anchor="_Toc97573353" w:history="1">
            <w:r w:rsidR="00F44F45" w:rsidRPr="00ED18BC">
              <w:rPr>
                <w:rStyle w:val="Hyperlink"/>
                <w:noProof/>
              </w:rPr>
              <w:t>System Architecture</w:t>
            </w:r>
            <w:r w:rsidR="00F44F45">
              <w:rPr>
                <w:noProof/>
                <w:webHidden/>
              </w:rPr>
              <w:tab/>
            </w:r>
            <w:r w:rsidR="00F44F45">
              <w:rPr>
                <w:noProof/>
                <w:webHidden/>
              </w:rPr>
              <w:fldChar w:fldCharType="begin"/>
            </w:r>
            <w:r w:rsidR="00F44F45">
              <w:rPr>
                <w:noProof/>
                <w:webHidden/>
              </w:rPr>
              <w:instrText xml:space="preserve"> PAGEREF _Toc97573353 \h </w:instrText>
            </w:r>
            <w:r w:rsidR="00F44F45">
              <w:rPr>
                <w:noProof/>
                <w:webHidden/>
              </w:rPr>
            </w:r>
            <w:r w:rsidR="00F44F45">
              <w:rPr>
                <w:noProof/>
                <w:webHidden/>
              </w:rPr>
              <w:fldChar w:fldCharType="separate"/>
            </w:r>
            <w:r>
              <w:rPr>
                <w:noProof/>
                <w:webHidden/>
              </w:rPr>
              <w:t>4</w:t>
            </w:r>
            <w:r w:rsidR="00F44F45">
              <w:rPr>
                <w:noProof/>
                <w:webHidden/>
              </w:rPr>
              <w:fldChar w:fldCharType="end"/>
            </w:r>
          </w:hyperlink>
        </w:p>
        <w:p w14:paraId="7B2A461E" w14:textId="1D1A5E27" w:rsidR="00F44F45" w:rsidRDefault="00A74CC0">
          <w:pPr>
            <w:pStyle w:val="TOC1"/>
            <w:tabs>
              <w:tab w:val="right" w:leader="dot" w:pos="10070"/>
            </w:tabs>
            <w:rPr>
              <w:noProof/>
              <w:lang w:val="en-IE" w:eastAsia="en-IE"/>
            </w:rPr>
          </w:pPr>
          <w:hyperlink w:anchor="_Toc97573354" w:history="1">
            <w:r w:rsidR="00F44F45" w:rsidRPr="00ED18BC">
              <w:rPr>
                <w:rStyle w:val="Hyperlink"/>
                <w:noProof/>
              </w:rPr>
              <w:t>References</w:t>
            </w:r>
            <w:r w:rsidR="00F44F45">
              <w:rPr>
                <w:noProof/>
                <w:webHidden/>
              </w:rPr>
              <w:tab/>
            </w:r>
            <w:r w:rsidR="00F44F45">
              <w:rPr>
                <w:noProof/>
                <w:webHidden/>
              </w:rPr>
              <w:fldChar w:fldCharType="begin"/>
            </w:r>
            <w:r w:rsidR="00F44F45">
              <w:rPr>
                <w:noProof/>
                <w:webHidden/>
              </w:rPr>
              <w:instrText xml:space="preserve"> PAGEREF _Toc97573354 \h </w:instrText>
            </w:r>
            <w:r w:rsidR="00F44F45">
              <w:rPr>
                <w:noProof/>
                <w:webHidden/>
              </w:rPr>
            </w:r>
            <w:r w:rsidR="00F44F45">
              <w:rPr>
                <w:noProof/>
                <w:webHidden/>
              </w:rPr>
              <w:fldChar w:fldCharType="separate"/>
            </w:r>
            <w:r>
              <w:rPr>
                <w:noProof/>
                <w:webHidden/>
              </w:rPr>
              <w:t>4</w:t>
            </w:r>
            <w:r w:rsidR="00F44F45">
              <w:rPr>
                <w:noProof/>
                <w:webHidden/>
              </w:rPr>
              <w:fldChar w:fldCharType="end"/>
            </w:r>
          </w:hyperlink>
        </w:p>
        <w:p w14:paraId="6919F9DB" w14:textId="1FD0EE01" w:rsidR="00977418" w:rsidRDefault="00977418">
          <w:r>
            <w:rPr>
              <w:b/>
              <w:bCs/>
              <w:noProof/>
            </w:rPr>
            <w:fldChar w:fldCharType="end"/>
          </w:r>
        </w:p>
      </w:sdtContent>
    </w:sdt>
    <w:p w14:paraId="290FC16A" w14:textId="77777777" w:rsidR="0090258B" w:rsidRDefault="0090258B" w:rsidP="001C62C8">
      <w:pPr>
        <w:rPr>
          <w:sz w:val="24"/>
        </w:rPr>
      </w:pPr>
    </w:p>
    <w:p w14:paraId="34AB6DCE" w14:textId="15484176" w:rsidR="00FA58E4" w:rsidRDefault="00FA58E4" w:rsidP="00FA58E4">
      <w:pPr>
        <w:tabs>
          <w:tab w:val="left" w:pos="3367"/>
        </w:tabs>
        <w:spacing w:after="200" w:line="276" w:lineRule="auto"/>
        <w:rPr>
          <w:sz w:val="24"/>
        </w:rPr>
      </w:pPr>
      <w:r>
        <w:rPr>
          <w:sz w:val="24"/>
        </w:rPr>
        <w:tab/>
      </w:r>
    </w:p>
    <w:p w14:paraId="16B37DCE" w14:textId="78F0AE2A" w:rsidR="00F65ED1" w:rsidRDefault="00F65ED1" w:rsidP="00FA58E4">
      <w:pPr>
        <w:tabs>
          <w:tab w:val="left" w:pos="3367"/>
        </w:tabs>
        <w:spacing w:after="200" w:line="276" w:lineRule="auto"/>
        <w:rPr>
          <w:sz w:val="24"/>
        </w:rPr>
      </w:pPr>
      <w:r w:rsidRPr="00FA58E4">
        <w:rPr>
          <w:sz w:val="24"/>
        </w:rPr>
        <w:br w:type="page"/>
      </w:r>
    </w:p>
    <w:p w14:paraId="4CABC37B" w14:textId="238A42B5" w:rsidR="00C10A20" w:rsidRDefault="00C10A20" w:rsidP="00C10A20">
      <w:pPr>
        <w:pStyle w:val="Heading1"/>
      </w:pPr>
      <w:bookmarkStart w:id="0" w:name="_Toc88076868"/>
      <w:bookmarkStart w:id="1" w:name="_Toc97573351"/>
      <w:r>
        <w:lastRenderedPageBreak/>
        <w:t>App</w:t>
      </w:r>
      <w:r w:rsidR="00070A7A">
        <w:t>lication</w:t>
      </w:r>
      <w:r>
        <w:t xml:space="preserve"> </w:t>
      </w:r>
      <w:r w:rsidR="00EF2FD1">
        <w:t>Name</w:t>
      </w:r>
      <w:r>
        <w:t xml:space="preserve"> and Description</w:t>
      </w:r>
      <w:bookmarkEnd w:id="0"/>
      <w:bookmarkEnd w:id="1"/>
    </w:p>
    <w:p w14:paraId="1BA1CB18" w14:textId="06841261" w:rsidR="00C10A20" w:rsidRDefault="00B97E17" w:rsidP="00C10A20">
      <w:r>
        <w:br/>
      </w:r>
      <w:r w:rsidR="00C10A20" w:rsidRPr="004E63B7">
        <w:t>App</w:t>
      </w:r>
      <w:r w:rsidR="00AC5EA3" w:rsidRPr="004E63B7">
        <w:t>lication</w:t>
      </w:r>
      <w:r w:rsidR="00C10A20" w:rsidRPr="004E63B7">
        <w:t xml:space="preserve"> Name: </w:t>
      </w:r>
      <w:r w:rsidR="001967B4" w:rsidRPr="004E63B7">
        <w:t>Interloper PI Detector</w:t>
      </w:r>
    </w:p>
    <w:p w14:paraId="7454D8A9" w14:textId="3C3E618F" w:rsidR="00C10A20" w:rsidRPr="004E63B7" w:rsidRDefault="00DD417C" w:rsidP="00C10A20">
      <w:r>
        <w:t xml:space="preserve">Application Category: </w:t>
      </w:r>
      <w:r w:rsidR="00975E2B">
        <w:t xml:space="preserve">Home and Automation </w:t>
      </w:r>
      <w:r w:rsidR="00B4062B">
        <w:t xml:space="preserve">Monitoring </w:t>
      </w:r>
    </w:p>
    <w:p w14:paraId="7608D170" w14:textId="3870EF6F" w:rsidR="00C10A20" w:rsidRPr="004E63B7" w:rsidRDefault="00C10A20" w:rsidP="00C10A20">
      <w:r w:rsidRPr="004E63B7">
        <w:t>App</w:t>
      </w:r>
      <w:r w:rsidR="00C30C7D" w:rsidRPr="004E63B7">
        <w:t>lication</w:t>
      </w:r>
      <w:r w:rsidRPr="004E63B7">
        <w:t xml:space="preserve"> Description: </w:t>
      </w:r>
      <w:r w:rsidR="00AB3620" w:rsidRPr="004E63B7">
        <w:t xml:space="preserve">Instant data feed </w:t>
      </w:r>
      <w:r w:rsidR="00471447" w:rsidRPr="004E63B7">
        <w:t>on</w:t>
      </w:r>
      <w:r w:rsidR="00A05102" w:rsidRPr="004E63B7">
        <w:t xml:space="preserve"> your mobile or email</w:t>
      </w:r>
      <w:r w:rsidR="00471447" w:rsidRPr="004E63B7">
        <w:t xml:space="preserve"> if a motion </w:t>
      </w:r>
      <w:r w:rsidR="006A7121" w:rsidRPr="004E63B7">
        <w:t xml:space="preserve">is detected </w:t>
      </w:r>
      <w:r w:rsidR="001936CF">
        <w:t>in your house while you’re away</w:t>
      </w:r>
      <w:r w:rsidR="006A7121" w:rsidRPr="004E63B7">
        <w:t>.</w:t>
      </w:r>
      <w:r w:rsidR="00DD307E" w:rsidRPr="004E63B7">
        <w:t xml:space="preserve"> </w:t>
      </w:r>
    </w:p>
    <w:p w14:paraId="124BB076" w14:textId="2A13A7ED" w:rsidR="00E009B4" w:rsidRDefault="00977418" w:rsidP="00977418">
      <w:pPr>
        <w:pStyle w:val="Heading1"/>
      </w:pPr>
      <w:bookmarkStart w:id="2" w:name="_Toc97573352"/>
      <w:r>
        <w:t>Background Summary</w:t>
      </w:r>
      <w:bookmarkEnd w:id="2"/>
    </w:p>
    <w:p w14:paraId="38C7E340" w14:textId="6A019D5B" w:rsidR="008D4738" w:rsidRDefault="00E009B4" w:rsidP="00742571">
      <w:pPr>
        <w:jc w:val="both"/>
      </w:pPr>
      <w:r>
        <w:br/>
      </w:r>
      <w:r w:rsidR="00742571" w:rsidRPr="00742571">
        <w:t>IoT applications run on Internet of Things devices and can be tailored to practically any sector or vertical, including healthcare, industrial automation, smart homes and buildings, automotive, and wearable technology.</w:t>
      </w:r>
      <w:r w:rsidR="00B71DD6">
        <w:t xml:space="preserve"> </w:t>
      </w:r>
      <w:r w:rsidR="00C922A0">
        <w:t xml:space="preserve">The scope of this project is to develop a home intrusion detection system </w:t>
      </w:r>
      <w:r w:rsidR="003D7A9C">
        <w:t xml:space="preserve">for </w:t>
      </w:r>
      <w:r w:rsidR="00FF2ED5">
        <w:t>homeowners</w:t>
      </w:r>
      <w:r w:rsidR="003D7A9C">
        <w:t xml:space="preserve"> to prevent house burglary</w:t>
      </w:r>
      <w:r w:rsidR="006F280F">
        <w:t xml:space="preserve">, </w:t>
      </w:r>
      <w:r w:rsidR="008108FC">
        <w:t>around</w:t>
      </w:r>
      <w:r w:rsidR="006F280F">
        <w:t xml:space="preserve"> </w:t>
      </w:r>
      <w:r w:rsidR="003E52C2">
        <w:t>the</w:t>
      </w:r>
      <w:r w:rsidR="008108FC">
        <w:t xml:space="preserve"> Limerick area</w:t>
      </w:r>
      <w:r w:rsidR="003D7A9C">
        <w:t xml:space="preserve">. </w:t>
      </w:r>
      <w:r w:rsidR="00FF2ED5">
        <w:t xml:space="preserve">According to PhoneWatch </w:t>
      </w:r>
      <w:r w:rsidR="003E52C2">
        <w:t xml:space="preserve">a burglary takes </w:t>
      </w:r>
      <w:r w:rsidR="00AC0709">
        <w:t xml:space="preserve">place in Ireland every 48 minutes. </w:t>
      </w:r>
      <w:r w:rsidR="00800D4E">
        <w:t xml:space="preserve">In the Limerick division there were a total of 158 burglaries in </w:t>
      </w:r>
      <w:r w:rsidR="00130F9C">
        <w:t>the year 2020</w:t>
      </w:r>
      <w:r w:rsidR="00DF414F">
        <w:t xml:space="preserve">. </w:t>
      </w:r>
    </w:p>
    <w:p w14:paraId="1AD7300C" w14:textId="77777777" w:rsidR="001C70D5" w:rsidRDefault="008D4738" w:rsidP="001C70D5">
      <w:pPr>
        <w:keepNext/>
        <w:jc w:val="both"/>
      </w:pPr>
      <w:r>
        <w:rPr>
          <w:noProof/>
        </w:rPr>
        <w:drawing>
          <wp:inline distT="0" distB="0" distL="0" distR="0" wp14:anchorId="1FFF75FC" wp14:editId="315CEEBF">
            <wp:extent cx="4309607" cy="1800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6579" cy="1811292"/>
                    </a:xfrm>
                    <a:prstGeom prst="rect">
                      <a:avLst/>
                    </a:prstGeom>
                    <a:noFill/>
                  </pic:spPr>
                </pic:pic>
              </a:graphicData>
            </a:graphic>
          </wp:inline>
        </w:drawing>
      </w:r>
    </w:p>
    <w:p w14:paraId="14591C86" w14:textId="73AFB974" w:rsidR="008D4738" w:rsidRDefault="001C70D5" w:rsidP="001C70D5">
      <w:pPr>
        <w:pStyle w:val="Caption"/>
        <w:jc w:val="both"/>
      </w:pPr>
      <w:r>
        <w:t xml:space="preserve">Figure </w:t>
      </w:r>
      <w:r w:rsidR="00A74CC0">
        <w:fldChar w:fldCharType="begin"/>
      </w:r>
      <w:r w:rsidR="00A74CC0">
        <w:instrText xml:space="preserve"> SEQ Figure \* ARABIC </w:instrText>
      </w:r>
      <w:r w:rsidR="00A74CC0">
        <w:fldChar w:fldCharType="separate"/>
      </w:r>
      <w:r w:rsidR="00A74CC0">
        <w:rPr>
          <w:noProof/>
        </w:rPr>
        <w:t>1</w:t>
      </w:r>
      <w:r w:rsidR="00A74CC0">
        <w:rPr>
          <w:noProof/>
        </w:rPr>
        <w:fldChar w:fldCharType="end"/>
      </w:r>
      <w:r>
        <w:t xml:space="preserve"> Annual Crime Figures 2020</w:t>
      </w:r>
    </w:p>
    <w:p w14:paraId="07648109" w14:textId="2E919338" w:rsidR="000657E6" w:rsidRDefault="00DF414F" w:rsidP="005B2C82">
      <w:pPr>
        <w:jc w:val="both"/>
      </w:pPr>
      <w:r>
        <w:t xml:space="preserve">Due to these reasons the Author has decided to create an </w:t>
      </w:r>
      <w:r w:rsidR="00653026">
        <w:t xml:space="preserve">IoT </w:t>
      </w:r>
      <w:r>
        <w:t>application</w:t>
      </w:r>
      <w:r w:rsidR="004826E8">
        <w:t xml:space="preserve"> to reduce house burglaries in Limerick. </w:t>
      </w:r>
      <w:r w:rsidR="00B2131F">
        <w:t>This application will capture any motion detected</w:t>
      </w:r>
      <w:r w:rsidR="00AB0F3C">
        <w:t xml:space="preserve"> using </w:t>
      </w:r>
      <w:r w:rsidR="00CA4750">
        <w:t xml:space="preserve">2 </w:t>
      </w:r>
      <w:r w:rsidR="00AB0F3C">
        <w:t>PIR sensors</w:t>
      </w:r>
      <w:r w:rsidR="00B2131F">
        <w:t xml:space="preserve"> in your house when you are away and alert you </w:t>
      </w:r>
      <w:r w:rsidR="00802D29">
        <w:t xml:space="preserve">by email, </w:t>
      </w:r>
      <w:r w:rsidR="00464BD3">
        <w:t>mobile application</w:t>
      </w:r>
      <w:r w:rsidR="00802D29">
        <w:t xml:space="preserve"> and </w:t>
      </w:r>
      <w:r w:rsidR="003663F6">
        <w:t>also via a</w:t>
      </w:r>
      <w:r w:rsidR="006C30EE">
        <w:t xml:space="preserve"> </w:t>
      </w:r>
      <w:r w:rsidR="002872DB">
        <w:t>custom-built</w:t>
      </w:r>
      <w:r w:rsidR="006C30EE">
        <w:t xml:space="preserve"> telegram</w:t>
      </w:r>
      <w:r w:rsidR="003663F6">
        <w:t xml:space="preserve"> bot</w:t>
      </w:r>
      <w:r w:rsidR="006D4C90">
        <w:t>, attaching a photo and video capture</w:t>
      </w:r>
      <w:r w:rsidR="00C41515">
        <w:t>.</w:t>
      </w:r>
      <w:r w:rsidR="00052DD9">
        <w:t xml:space="preserve"> </w:t>
      </w:r>
      <w:r w:rsidR="00B1232F">
        <w:t>When a motion is triggered</w:t>
      </w:r>
      <w:r w:rsidR="000A2622">
        <w:t>, t</w:t>
      </w:r>
      <w:r w:rsidR="00B1232F">
        <w:t>he lights would be turned on to capture</w:t>
      </w:r>
      <w:r w:rsidR="001047E4">
        <w:t xml:space="preserve"> a clearer view </w:t>
      </w:r>
      <w:r w:rsidR="000B4D7E">
        <w:t xml:space="preserve">of photos and videos </w:t>
      </w:r>
      <w:r w:rsidR="00DA2721">
        <w:t>and a buzzer ringer to signal that there has been an intrusion</w:t>
      </w:r>
      <w:r w:rsidR="00DF58F4">
        <w:t xml:space="preserve">, in addition to a </w:t>
      </w:r>
      <w:r w:rsidR="001C504C">
        <w:t>call being made to the guards</w:t>
      </w:r>
      <w:r w:rsidR="00394251">
        <w:t xml:space="preserve">, if the program is not stopped </w:t>
      </w:r>
      <w:r w:rsidR="00CF4BA5">
        <w:t>via the push button</w:t>
      </w:r>
      <w:r w:rsidR="00D37E64">
        <w:t xml:space="preserve"> within 10 seconds</w:t>
      </w:r>
      <w:r w:rsidR="00111F88">
        <w:t>.</w:t>
      </w:r>
      <w:r w:rsidR="00E00BEC">
        <w:t xml:space="preserve"> </w:t>
      </w:r>
      <w:r w:rsidR="00C41515" w:rsidRPr="00C41515">
        <w:t>A custom-made website also shows a history of when the motion was detected, and allow</w:t>
      </w:r>
      <w:bookmarkStart w:id="3" w:name="_GoBack"/>
      <w:bookmarkEnd w:id="3"/>
      <w:r w:rsidR="00C41515" w:rsidRPr="00C41515">
        <w:t>s the exporting of the data</w:t>
      </w:r>
      <w:r w:rsidR="006D0ADB">
        <w:t xml:space="preserve">, to </w:t>
      </w:r>
      <w:r w:rsidR="00BC4DFD">
        <w:t xml:space="preserve">an </w:t>
      </w:r>
      <w:r w:rsidR="006D0ADB">
        <w:t>excel</w:t>
      </w:r>
      <w:r w:rsidR="00BC4DFD">
        <w:t xml:space="preserve"> spreadsheet</w:t>
      </w:r>
      <w:r w:rsidR="00C41515" w:rsidRPr="00C41515">
        <w:t>, to aggregate and detect patterns within the data.</w:t>
      </w:r>
      <w:r w:rsidR="00C41515">
        <w:t xml:space="preserve"> </w:t>
      </w:r>
      <w:r w:rsidR="00655BF7">
        <w:t xml:space="preserve">All data is stored using Firebase Realtime Database and Storage. </w:t>
      </w:r>
      <w:r w:rsidR="00E00BEC">
        <w:t xml:space="preserve">The application is planned to be operated via remote measures by using a telegram bot that allows users to </w:t>
      </w:r>
      <w:r w:rsidR="00F26B41">
        <w:t>start and</w:t>
      </w:r>
      <w:r w:rsidR="00E00BEC">
        <w:t xml:space="preserve"> stop the program </w:t>
      </w:r>
      <w:r w:rsidR="002541D9">
        <w:t xml:space="preserve">when leaving the house. </w:t>
      </w:r>
      <w:r w:rsidR="00F26B41">
        <w:t>In comparison to other burglar systems this system would cost approximately $100 to build</w:t>
      </w:r>
      <w:r w:rsidR="001C7F9F">
        <w:t>, which is way cheaper and more affordable for homeowners, compared to other systems which cost around $170 - $250</w:t>
      </w:r>
      <w:r w:rsidR="00F26B41">
        <w:t>.</w:t>
      </w:r>
      <w:r w:rsidR="00EE787E">
        <w:t xml:space="preserve"> The application would be initially used in the Authors </w:t>
      </w:r>
      <w:r w:rsidR="00EE787E">
        <w:lastRenderedPageBreak/>
        <w:t xml:space="preserve">house to test how the application works and functions. </w:t>
      </w:r>
      <w:r w:rsidR="00F26B41">
        <w:t xml:space="preserve"> </w:t>
      </w:r>
      <w:r w:rsidR="005B2C82">
        <w:t>This IoT application can replicate itself to work in other environments too in the future, such as in hospitals, airports etc.</w:t>
      </w:r>
    </w:p>
    <w:p w14:paraId="48A7AFE9" w14:textId="33A321F9" w:rsidR="005B031E" w:rsidRDefault="005B031E" w:rsidP="00742571">
      <w:pPr>
        <w:jc w:val="both"/>
      </w:pPr>
      <w:r>
        <w:t xml:space="preserve">There are many IoT applications that are already built around the area of home security and monitoring such as </w:t>
      </w:r>
      <w:r w:rsidR="00D57B61" w:rsidRPr="00D57B61">
        <w:t>Motion Sensor</w:t>
      </w:r>
      <w:r w:rsidR="00E9458E">
        <w:t xml:space="preserve"> by </w:t>
      </w:r>
      <w:r w:rsidR="00E9458E" w:rsidRPr="00E9458E">
        <w:t>Code Cartel LLC</w:t>
      </w:r>
      <w:r w:rsidR="00D57B61">
        <w:t xml:space="preserve">, </w:t>
      </w:r>
      <w:r w:rsidR="00E9458E" w:rsidRPr="00E9458E">
        <w:t>that records video automatically when it detects movement.</w:t>
      </w:r>
      <w:r w:rsidR="002A194D">
        <w:t xml:space="preserve"> </w:t>
      </w:r>
      <w:r w:rsidR="00B560A0">
        <w:t>Most</w:t>
      </w:r>
      <w:r w:rsidR="002A194D">
        <w:t xml:space="preserve"> home security monitoring apps have </w:t>
      </w:r>
      <w:r w:rsidR="00940506">
        <w:t>basic features</w:t>
      </w:r>
      <w:r w:rsidR="000342B1">
        <w:t xml:space="preserve"> such as </w:t>
      </w:r>
      <w:r w:rsidR="002E2D87">
        <w:t xml:space="preserve">record pictures/videos when a motion detected. What makes the Authors application </w:t>
      </w:r>
      <w:r w:rsidR="00165190">
        <w:t xml:space="preserve">unique is that </w:t>
      </w:r>
      <w:r w:rsidR="008B6EDA">
        <w:t xml:space="preserve">when a motion is detected, the light turns on so it can capture a </w:t>
      </w:r>
      <w:r w:rsidR="004614B6">
        <w:t>clearer</w:t>
      </w:r>
      <w:r w:rsidR="008B6EDA">
        <w:t xml:space="preserve"> video and photo capture of when the intruder was at the house, but also </w:t>
      </w:r>
      <w:r w:rsidR="001127AB">
        <w:t>get immediate notifications via email and the telegram bot of both photo/video captures</w:t>
      </w:r>
      <w:r w:rsidR="00673045">
        <w:t>, when a motion was detected when you were away from home</w:t>
      </w:r>
      <w:r w:rsidR="001127AB">
        <w:t>.</w:t>
      </w:r>
      <w:r w:rsidR="00673045">
        <w:t xml:space="preserve"> What also makes this application unique </w:t>
      </w:r>
      <w:r w:rsidR="00C43425">
        <w:t xml:space="preserve">is that all the commands </w:t>
      </w:r>
      <w:r w:rsidR="001127AB">
        <w:t xml:space="preserve"> </w:t>
      </w:r>
      <w:r w:rsidR="00B6701A">
        <w:t xml:space="preserve">to start, stop, </w:t>
      </w:r>
      <w:r w:rsidR="00632574">
        <w:t xml:space="preserve">and capture photos can all be done </w:t>
      </w:r>
      <w:r w:rsidR="00AB7215">
        <w:t xml:space="preserve">remotely using </w:t>
      </w:r>
      <w:r w:rsidR="00632574">
        <w:t xml:space="preserve">a telegram bot, which paves </w:t>
      </w:r>
      <w:r w:rsidR="001E5035">
        <w:t xml:space="preserve">the way to use this application </w:t>
      </w:r>
      <w:r w:rsidR="006F0CDC">
        <w:t xml:space="preserve">in one app instead of downloading a separate app that </w:t>
      </w:r>
      <w:r w:rsidR="00543163">
        <w:t xml:space="preserve">can control its functions. </w:t>
      </w:r>
    </w:p>
    <w:p w14:paraId="00D8931A" w14:textId="634B9B55" w:rsidR="005A4D7A" w:rsidRDefault="001828EA" w:rsidP="00742571">
      <w:pPr>
        <w:jc w:val="both"/>
      </w:pPr>
      <w:r>
        <w:t xml:space="preserve">According to </w:t>
      </w:r>
      <w:r w:rsidR="00CB5462">
        <w:t>Statista</w:t>
      </w:r>
      <w:r w:rsidR="00A66411">
        <w:t xml:space="preserve"> the </w:t>
      </w:r>
      <w:r w:rsidR="00CB5462">
        <w:t xml:space="preserve">number of IoT connected devices for </w:t>
      </w:r>
      <w:r w:rsidR="00CD552B">
        <w:t>security</w:t>
      </w:r>
      <w:r w:rsidR="00C034B9">
        <w:t xml:space="preserve"> </w:t>
      </w:r>
      <w:r w:rsidR="00CB5462">
        <w:t>and fire alarms</w:t>
      </w:r>
      <w:r w:rsidR="00F03263">
        <w:t xml:space="preserve"> in 2021 was 338.7 million </w:t>
      </w:r>
      <w:r w:rsidR="00330B19">
        <w:t xml:space="preserve">is expected to grow </w:t>
      </w:r>
      <w:r w:rsidR="005314D9">
        <w:t>to 552.2 million by 2024 and the</w:t>
      </w:r>
      <w:r w:rsidR="009D3206">
        <w:t>n</w:t>
      </w:r>
      <w:r w:rsidR="005314D9">
        <w:t xml:space="preserve"> by 2030 </w:t>
      </w:r>
      <w:r w:rsidR="009D3206">
        <w:t xml:space="preserve">to </w:t>
      </w:r>
      <w:r w:rsidR="00BC367B">
        <w:t>1047</w:t>
      </w:r>
      <w:r w:rsidR="009D3206">
        <w:t xml:space="preserve"> million. </w:t>
      </w:r>
      <w:r w:rsidR="00982415">
        <w:t xml:space="preserve">This shows that there is a huge scope of </w:t>
      </w:r>
      <w:r w:rsidR="00EB0A73">
        <w:t xml:space="preserve">IoT devices in the security and fire alarms sector. </w:t>
      </w:r>
      <w:r w:rsidR="00211355">
        <w:t xml:space="preserve">This was also one huge factor why the </w:t>
      </w:r>
      <w:r w:rsidR="00781D1D">
        <w:t>Author</w:t>
      </w:r>
      <w:r w:rsidR="00211355">
        <w:t xml:space="preserve"> had decided to develop an </w:t>
      </w:r>
      <w:r w:rsidR="00781D1D">
        <w:t>application</w:t>
      </w:r>
      <w:r w:rsidR="00211355">
        <w:t xml:space="preserve"> around this market within the Internet of Things.</w:t>
      </w:r>
      <w:r w:rsidR="00BC367B">
        <w:t xml:space="preserve"> </w:t>
      </w:r>
    </w:p>
    <w:p w14:paraId="256A58A8" w14:textId="77777777" w:rsidR="0071652D" w:rsidRDefault="0071652D" w:rsidP="0071652D">
      <w:pPr>
        <w:keepNext/>
        <w:jc w:val="both"/>
      </w:pPr>
      <w:r w:rsidRPr="00EB53FF">
        <w:rPr>
          <w:noProof/>
        </w:rPr>
        <w:drawing>
          <wp:inline distT="0" distB="0" distL="0" distR="0" wp14:anchorId="269636FD" wp14:editId="74CE6D38">
            <wp:extent cx="3555442" cy="2247900"/>
            <wp:effectExtent l="0" t="0" r="6985"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0"/>
                    <a:stretch>
                      <a:fillRect/>
                    </a:stretch>
                  </pic:blipFill>
                  <pic:spPr>
                    <a:xfrm>
                      <a:off x="0" y="0"/>
                      <a:ext cx="3560484" cy="2251088"/>
                    </a:xfrm>
                    <a:prstGeom prst="rect">
                      <a:avLst/>
                    </a:prstGeom>
                  </pic:spPr>
                </pic:pic>
              </a:graphicData>
            </a:graphic>
          </wp:inline>
        </w:drawing>
      </w:r>
    </w:p>
    <w:p w14:paraId="7BD7F31A" w14:textId="3C9785F8" w:rsidR="0071652D" w:rsidRDefault="0071652D" w:rsidP="0071652D">
      <w:pPr>
        <w:pStyle w:val="Caption"/>
        <w:jc w:val="both"/>
      </w:pPr>
      <w:bookmarkStart w:id="4" w:name="_Toc97059112"/>
      <w:bookmarkStart w:id="5" w:name="_Toc97125142"/>
      <w:r>
        <w:t xml:space="preserve">Figure </w:t>
      </w:r>
      <w:fldSimple w:instr=" SEQ Figure \* ARABIC ">
        <w:r w:rsidR="00A74CC0">
          <w:rPr>
            <w:noProof/>
          </w:rPr>
          <w:t>2</w:t>
        </w:r>
      </w:fldSimple>
      <w:r>
        <w:t xml:space="preserve"> </w:t>
      </w:r>
      <w:r w:rsidRPr="005A4358">
        <w:t>Number of Internet of Things (IoT) connected devices worldwide from 2019 to 2030, by use case</w:t>
      </w:r>
      <w:r>
        <w:t xml:space="preserve"> – Security and Fire Alarms </w:t>
      </w:r>
      <w:r w:rsidRPr="005A4358">
        <w:t>(in millions)</w:t>
      </w:r>
      <w:bookmarkEnd w:id="4"/>
      <w:bookmarkEnd w:id="5"/>
    </w:p>
    <w:p w14:paraId="233C9986" w14:textId="0D48808E" w:rsidR="008373BD" w:rsidRPr="00500B42" w:rsidRDefault="00B6518A" w:rsidP="00AE5F86">
      <w:pPr>
        <w:jc w:val="both"/>
      </w:pPr>
      <w:r>
        <w:t>Als</w:t>
      </w:r>
      <w:r w:rsidR="00FE2B9E">
        <w:t xml:space="preserve">o, </w:t>
      </w:r>
      <w:r w:rsidR="008553CB">
        <w:t>in</w:t>
      </w:r>
      <w:r w:rsidR="00FE2B9E">
        <w:t xml:space="preserve"> addition, </w:t>
      </w:r>
      <w:r w:rsidR="0013215C">
        <w:t>according</w:t>
      </w:r>
      <w:r w:rsidR="00FE2B9E">
        <w:t xml:space="preserve"> to the IEEE Xplore </w:t>
      </w:r>
      <w:r w:rsidR="00E9522F">
        <w:t>“</w:t>
      </w:r>
      <w:r w:rsidR="00E9522F" w:rsidRPr="00E9522F">
        <w:t>Internet of Things is composed of things that have unique identities and are connected to each other over internet. It is simply connecting and monitoring various devices and sensors through Internet. This paved the way for home automation and monitoring which makes human life more comfortable and secured.</w:t>
      </w:r>
      <w:r w:rsidR="00E9522F">
        <w:t>”</w:t>
      </w:r>
      <w:r w:rsidR="00E634CF">
        <w:t xml:space="preserve"> This s</w:t>
      </w:r>
      <w:r w:rsidR="005F5A4C">
        <w:t>hows that the deman</w:t>
      </w:r>
      <w:r w:rsidR="003F791B">
        <w:t xml:space="preserve">d for IoT applications </w:t>
      </w:r>
      <w:r w:rsidR="006F7018">
        <w:t>is</w:t>
      </w:r>
      <w:r w:rsidR="003F791B">
        <w:t xml:space="preserve"> increasing</w:t>
      </w:r>
      <w:r w:rsidR="006F7018">
        <w:t xml:space="preserve"> and becoming more popular among the commonfolk</w:t>
      </w:r>
      <w:r w:rsidR="000657E2">
        <w:t xml:space="preserve">. </w:t>
      </w:r>
    </w:p>
    <w:p w14:paraId="5423C06E" w14:textId="6EA42F70" w:rsidR="00103F56" w:rsidRDefault="007F59C5" w:rsidP="00103F56">
      <w:pPr>
        <w:pStyle w:val="Heading1"/>
        <w:tabs>
          <w:tab w:val="center" w:pos="5040"/>
        </w:tabs>
      </w:pPr>
      <w:bookmarkStart w:id="6" w:name="_Toc97573353"/>
      <w:r>
        <w:lastRenderedPageBreak/>
        <w:t>System Architecture</w:t>
      </w:r>
      <w:bookmarkEnd w:id="6"/>
    </w:p>
    <w:p w14:paraId="0F8CF297" w14:textId="43D9AA6F" w:rsidR="00D66C1D" w:rsidRDefault="00D66C1D" w:rsidP="005D5687">
      <w:pPr>
        <w:spacing w:after="200" w:line="276" w:lineRule="auto"/>
      </w:pPr>
      <w:r>
        <w:br/>
      </w:r>
      <w:r w:rsidR="00770B1D" w:rsidRPr="00770B1D">
        <w:rPr>
          <w:noProof/>
        </w:rPr>
        <w:drawing>
          <wp:inline distT="0" distB="0" distL="0" distR="0" wp14:anchorId="106C33AD" wp14:editId="3C042EF8">
            <wp:extent cx="3838575" cy="24987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8470" cy="2518185"/>
                    </a:xfrm>
                    <a:prstGeom prst="rect">
                      <a:avLst/>
                    </a:prstGeom>
                  </pic:spPr>
                </pic:pic>
              </a:graphicData>
            </a:graphic>
          </wp:inline>
        </w:drawing>
      </w:r>
    </w:p>
    <w:p w14:paraId="2D434168" w14:textId="3E3F007A" w:rsidR="00D66C1D" w:rsidRDefault="00D66C1D" w:rsidP="00D66C1D">
      <w:pPr>
        <w:pStyle w:val="Caption"/>
      </w:pPr>
      <w:bookmarkStart w:id="7" w:name="_Toc97058322"/>
      <w:bookmarkStart w:id="8" w:name="_Toc97125143"/>
      <w:r>
        <w:t xml:space="preserve">Figure </w:t>
      </w:r>
      <w:r w:rsidR="00A74CC0">
        <w:fldChar w:fldCharType="begin"/>
      </w:r>
      <w:r w:rsidR="00A74CC0">
        <w:instrText xml:space="preserve"> SEQ Figure \* ARABIC </w:instrText>
      </w:r>
      <w:r w:rsidR="00A74CC0">
        <w:fldChar w:fldCharType="separate"/>
      </w:r>
      <w:r w:rsidR="00A74CC0">
        <w:rPr>
          <w:noProof/>
        </w:rPr>
        <w:t>3</w:t>
      </w:r>
      <w:r w:rsidR="00A74CC0">
        <w:rPr>
          <w:noProof/>
        </w:rPr>
        <w:fldChar w:fldCharType="end"/>
      </w:r>
      <w:r>
        <w:t xml:space="preserve"> System Architecture Diagram</w:t>
      </w:r>
      <w:bookmarkEnd w:id="7"/>
      <w:bookmarkEnd w:id="8"/>
    </w:p>
    <w:p w14:paraId="20A8231A" w14:textId="312DE9B8" w:rsidR="00C13B2F" w:rsidRDefault="00977418" w:rsidP="00977418">
      <w:pPr>
        <w:pStyle w:val="Heading1"/>
      </w:pPr>
      <w:bookmarkStart w:id="9" w:name="_Toc97573354"/>
      <w:r>
        <w:t>References</w:t>
      </w:r>
      <w:bookmarkEnd w:id="9"/>
    </w:p>
    <w:p w14:paraId="666E88C3" w14:textId="152C97EB" w:rsidR="00C20B97" w:rsidRPr="00924300" w:rsidRDefault="00DB05F1" w:rsidP="00FA4315">
      <w:pPr>
        <w:spacing w:after="0"/>
        <w:rPr>
          <w:b/>
          <w:bCs/>
          <w:sz w:val="20"/>
          <w:szCs w:val="20"/>
        </w:rPr>
      </w:pPr>
      <w:r>
        <w:rPr>
          <w:b/>
          <w:bCs/>
          <w:sz w:val="20"/>
          <w:szCs w:val="20"/>
        </w:rPr>
        <w:br/>
      </w:r>
      <w:r w:rsidR="000F01E9" w:rsidRPr="00924300">
        <w:rPr>
          <w:b/>
          <w:bCs/>
          <w:sz w:val="20"/>
          <w:szCs w:val="20"/>
        </w:rPr>
        <w:t xml:space="preserve">Background Research Material </w:t>
      </w:r>
    </w:p>
    <w:p w14:paraId="5EF12C6C" w14:textId="1D58B9A0" w:rsidR="008D1CCE" w:rsidRPr="00924300" w:rsidRDefault="00A307E9" w:rsidP="00FA4315">
      <w:pPr>
        <w:pStyle w:val="ListParagraph"/>
        <w:numPr>
          <w:ilvl w:val="0"/>
          <w:numId w:val="32"/>
        </w:numPr>
        <w:spacing w:after="0"/>
        <w:rPr>
          <w:sz w:val="20"/>
          <w:szCs w:val="20"/>
        </w:rPr>
      </w:pPr>
      <w:r w:rsidRPr="00924300">
        <w:rPr>
          <w:sz w:val="20"/>
          <w:szCs w:val="20"/>
        </w:rPr>
        <w:t>Statista. 2022. IoT connected devices by use case 2030 | Statista. [online] Available at: &lt;https://www.statista.com/statistics/1194701/iot-connected-devices-use-case/&gt; [Accessed 26 February 2022].</w:t>
      </w:r>
    </w:p>
    <w:p w14:paraId="6FD5E3A6" w14:textId="52C3F502" w:rsidR="00D71EBB" w:rsidRPr="00924300" w:rsidRDefault="00D71EBB" w:rsidP="00FA4315">
      <w:pPr>
        <w:pStyle w:val="ListParagraph"/>
        <w:numPr>
          <w:ilvl w:val="0"/>
          <w:numId w:val="32"/>
        </w:numPr>
        <w:spacing w:after="0"/>
        <w:rPr>
          <w:sz w:val="20"/>
          <w:szCs w:val="20"/>
        </w:rPr>
      </w:pPr>
      <w:r w:rsidRPr="00924300">
        <w:rPr>
          <w:sz w:val="20"/>
          <w:szCs w:val="20"/>
        </w:rPr>
        <w:t xml:space="preserve">App Store. 2022. </w:t>
      </w:r>
      <w:r w:rsidRPr="00924300">
        <w:rPr>
          <w:rFonts w:ascii="Arial" w:hAnsi="Arial" w:cs="Arial"/>
          <w:sz w:val="20"/>
          <w:szCs w:val="20"/>
        </w:rPr>
        <w:t>‎</w:t>
      </w:r>
      <w:r w:rsidRPr="00924300">
        <w:rPr>
          <w:sz w:val="20"/>
          <w:szCs w:val="20"/>
        </w:rPr>
        <w:t>Motion Sensor. [online] Available at: &lt;https://apps.apple.com/us/app/motion-sensor/id1288112430&gt; [Accessed 2 March 2022].</w:t>
      </w:r>
    </w:p>
    <w:p w14:paraId="33BF1FBB" w14:textId="2A3FAB4A" w:rsidR="00A307E9" w:rsidRPr="00924300" w:rsidRDefault="00625315" w:rsidP="00FA4315">
      <w:pPr>
        <w:pStyle w:val="ListParagraph"/>
        <w:numPr>
          <w:ilvl w:val="0"/>
          <w:numId w:val="32"/>
        </w:numPr>
        <w:spacing w:after="0"/>
        <w:rPr>
          <w:sz w:val="20"/>
          <w:szCs w:val="20"/>
        </w:rPr>
      </w:pPr>
      <w:proofErr w:type="spellStart"/>
      <w:r w:rsidRPr="00924300">
        <w:rPr>
          <w:sz w:val="20"/>
          <w:szCs w:val="20"/>
        </w:rPr>
        <w:t>Findstack</w:t>
      </w:r>
      <w:proofErr w:type="spellEnd"/>
      <w:r w:rsidRPr="00924300">
        <w:rPr>
          <w:sz w:val="20"/>
          <w:szCs w:val="20"/>
        </w:rPr>
        <w:t>. 2022. 21+ Internet of Things Statistics, Facts &amp; Trends for 2022. [online] Available at: &lt;https://findstack.com/internet-of-things-statistics/&gt; [Accessed 26 February 2022].</w:t>
      </w:r>
    </w:p>
    <w:p w14:paraId="1C0272F1" w14:textId="52F2F1DB" w:rsidR="00A96A90" w:rsidRPr="00924300" w:rsidRDefault="00EE20CC" w:rsidP="00924300">
      <w:pPr>
        <w:pStyle w:val="ListParagraph"/>
        <w:numPr>
          <w:ilvl w:val="0"/>
          <w:numId w:val="32"/>
        </w:numPr>
        <w:spacing w:after="0"/>
        <w:rPr>
          <w:sz w:val="20"/>
          <w:szCs w:val="20"/>
        </w:rPr>
      </w:pPr>
      <w:r w:rsidRPr="00924300">
        <w:rPr>
          <w:sz w:val="20"/>
          <w:szCs w:val="20"/>
        </w:rPr>
        <w:t>Watters, A., 2022. 30 Internet of Things Stats &amp; Facts for 2022. [online] Default. Available at: &lt;https://connect.comptia.org/blog/internet-of-things-stats-facts&gt; [Accessed 26 February 2022].</w:t>
      </w:r>
    </w:p>
    <w:p w14:paraId="4D354CB4" w14:textId="0279786A" w:rsidR="00924300" w:rsidRPr="00924300" w:rsidRDefault="00924300" w:rsidP="00924300">
      <w:pPr>
        <w:pStyle w:val="ListParagraph"/>
        <w:numPr>
          <w:ilvl w:val="0"/>
          <w:numId w:val="32"/>
        </w:numPr>
        <w:spacing w:after="0"/>
        <w:rPr>
          <w:sz w:val="20"/>
          <w:szCs w:val="20"/>
        </w:rPr>
      </w:pPr>
      <w:r w:rsidRPr="00924300">
        <w:rPr>
          <w:sz w:val="20"/>
          <w:szCs w:val="20"/>
        </w:rPr>
        <w:t>Phonewatch.ie. 2022. CSO Burglary Map - PhoneWatch Alarm Systems. [online] Available at: &lt;https://www.phonewatch.ie/security-guides-advice/cso-burglary-map/&gt; [Accessed 7 March 2022].</w:t>
      </w:r>
      <w:r w:rsidR="00B31B93">
        <w:rPr>
          <w:sz w:val="20"/>
          <w:szCs w:val="20"/>
        </w:rPr>
        <w:br/>
      </w:r>
    </w:p>
    <w:p w14:paraId="68973C7C" w14:textId="632ACFD3" w:rsidR="00146468" w:rsidRPr="00924300" w:rsidRDefault="003F0E22" w:rsidP="00C20B97">
      <w:pPr>
        <w:spacing w:after="0"/>
        <w:rPr>
          <w:b/>
          <w:bCs/>
          <w:sz w:val="20"/>
          <w:szCs w:val="20"/>
        </w:rPr>
      </w:pPr>
      <w:r w:rsidRPr="00924300">
        <w:rPr>
          <w:b/>
          <w:bCs/>
          <w:sz w:val="20"/>
          <w:szCs w:val="20"/>
        </w:rPr>
        <w:t>Technical Research</w:t>
      </w:r>
      <w:r w:rsidR="00146468" w:rsidRPr="00924300">
        <w:rPr>
          <w:b/>
          <w:bCs/>
          <w:sz w:val="20"/>
          <w:szCs w:val="20"/>
        </w:rPr>
        <w:t>:</w:t>
      </w:r>
    </w:p>
    <w:p w14:paraId="0C16EFC2" w14:textId="77777777" w:rsidR="00495DE2" w:rsidRPr="00924300" w:rsidRDefault="00495DE2" w:rsidP="005316F6">
      <w:pPr>
        <w:pStyle w:val="ListParagraph"/>
        <w:numPr>
          <w:ilvl w:val="0"/>
          <w:numId w:val="33"/>
        </w:numPr>
        <w:spacing w:after="0"/>
        <w:rPr>
          <w:sz w:val="20"/>
          <w:szCs w:val="20"/>
        </w:rPr>
      </w:pPr>
      <w:r w:rsidRPr="00924300">
        <w:rPr>
          <w:sz w:val="20"/>
          <w:szCs w:val="20"/>
        </w:rPr>
        <w:t xml:space="preserve">Telepot.readthedocs.io. 2022. Introduction — </w:t>
      </w:r>
      <w:proofErr w:type="spellStart"/>
      <w:r w:rsidRPr="00924300">
        <w:rPr>
          <w:sz w:val="20"/>
          <w:szCs w:val="20"/>
        </w:rPr>
        <w:t>telepot</w:t>
      </w:r>
      <w:proofErr w:type="spellEnd"/>
      <w:r w:rsidRPr="00924300">
        <w:rPr>
          <w:sz w:val="20"/>
          <w:szCs w:val="20"/>
        </w:rPr>
        <w:t xml:space="preserve"> 12.7 documentation. [online] Available at: &lt;https://telepot.readthedocs.io/en/latest/&gt; [Accessed 2 March 2022]. </w:t>
      </w:r>
    </w:p>
    <w:p w14:paraId="3C0D1AD2" w14:textId="05E06BD3" w:rsidR="00C30163" w:rsidRPr="00924300" w:rsidRDefault="00C30163" w:rsidP="005316F6">
      <w:pPr>
        <w:pStyle w:val="ListParagraph"/>
        <w:numPr>
          <w:ilvl w:val="0"/>
          <w:numId w:val="33"/>
        </w:numPr>
        <w:spacing w:after="0"/>
        <w:rPr>
          <w:sz w:val="20"/>
          <w:szCs w:val="20"/>
        </w:rPr>
      </w:pPr>
      <w:r w:rsidRPr="00924300">
        <w:rPr>
          <w:sz w:val="20"/>
          <w:szCs w:val="20"/>
        </w:rPr>
        <w:t>Iotdesignpro.com. 2022. How to Send SMTP Email using Raspberry Pi. [online] Available at: &lt;https://iotdesignpro.com/projects/sending-smtp-email-using-raspberry-pi&gt; [Accessed 2 March 2022].</w:t>
      </w:r>
    </w:p>
    <w:p w14:paraId="44F3FEC9" w14:textId="77777777" w:rsidR="005316F6" w:rsidRPr="00924300" w:rsidRDefault="005316F6" w:rsidP="005316F6">
      <w:pPr>
        <w:pStyle w:val="ListParagraph"/>
        <w:numPr>
          <w:ilvl w:val="0"/>
          <w:numId w:val="33"/>
        </w:numPr>
        <w:spacing w:after="0"/>
        <w:rPr>
          <w:sz w:val="20"/>
          <w:szCs w:val="20"/>
        </w:rPr>
      </w:pPr>
      <w:r w:rsidRPr="00924300">
        <w:rPr>
          <w:sz w:val="20"/>
          <w:szCs w:val="20"/>
        </w:rPr>
        <w:t>Youtube.com. 2022. [online] Available at: &lt;https://www.youtube.com/watch?v=2G1d3q8MlsI&gt; [Accessed 2 March 2022].</w:t>
      </w:r>
    </w:p>
    <w:p w14:paraId="0F144F61" w14:textId="77777777" w:rsidR="00B20161" w:rsidRPr="00924300" w:rsidRDefault="002F525E" w:rsidP="005316F6">
      <w:pPr>
        <w:pStyle w:val="ListParagraph"/>
        <w:numPr>
          <w:ilvl w:val="0"/>
          <w:numId w:val="33"/>
        </w:numPr>
        <w:spacing w:after="0"/>
        <w:rPr>
          <w:sz w:val="20"/>
          <w:szCs w:val="20"/>
        </w:rPr>
      </w:pPr>
      <w:r w:rsidRPr="00924300">
        <w:rPr>
          <w:sz w:val="20"/>
          <w:szCs w:val="20"/>
        </w:rPr>
        <w:t>Youtube.com. 2022. [online] Available at: &lt;https://www.youtube.com/watch?v=By-pDkZ1Zws&gt; [Accessed 2 March 2022].</w:t>
      </w:r>
    </w:p>
    <w:p w14:paraId="429CE3FC" w14:textId="77777777" w:rsidR="00B20161" w:rsidRPr="00924300" w:rsidRDefault="00B20161" w:rsidP="005316F6">
      <w:pPr>
        <w:pStyle w:val="ListParagraph"/>
        <w:numPr>
          <w:ilvl w:val="0"/>
          <w:numId w:val="33"/>
        </w:numPr>
        <w:spacing w:after="0"/>
        <w:rPr>
          <w:sz w:val="20"/>
          <w:szCs w:val="20"/>
        </w:rPr>
      </w:pPr>
      <w:r w:rsidRPr="00924300">
        <w:rPr>
          <w:sz w:val="20"/>
          <w:szCs w:val="20"/>
        </w:rPr>
        <w:t>Firebase. 2022. Installation &amp; Setup in JavaScript  |  Firebase Documentation. [online] Available at: &lt;https://firebase.google.com/docs/database/web/start&gt; [Accessed 2 March 2022].</w:t>
      </w:r>
    </w:p>
    <w:p w14:paraId="08AC72C9" w14:textId="4CDFA207" w:rsidR="00E30EB3" w:rsidRPr="00772D62" w:rsidRDefault="00C9453B" w:rsidP="00DF7877">
      <w:pPr>
        <w:pStyle w:val="ListParagraph"/>
        <w:numPr>
          <w:ilvl w:val="0"/>
          <w:numId w:val="33"/>
        </w:numPr>
        <w:spacing w:after="0"/>
        <w:rPr>
          <w:sz w:val="24"/>
          <w:szCs w:val="24"/>
        </w:rPr>
      </w:pPr>
      <w:r w:rsidRPr="00924300">
        <w:rPr>
          <w:sz w:val="20"/>
          <w:szCs w:val="20"/>
        </w:rPr>
        <w:t>Android Developers. 2022. Documentation  |  Android Developers. [online] Available at: &lt;https://developer.android.com/docs&gt; [Accessed 2 March 2022</w:t>
      </w:r>
      <w:r w:rsidRPr="00C9453B">
        <w:t>].</w:t>
      </w:r>
    </w:p>
    <w:sectPr w:rsidR="00E30EB3" w:rsidRPr="00772D62">
      <w:headerReference w:type="default" r:id="rId12"/>
      <w:footerReference w:type="even" r:id="rId13"/>
      <w:footerReference w:type="default" r:id="rId14"/>
      <w:headerReference w:type="first" r:id="rId15"/>
      <w:footerReference w:type="first" r:id="rId1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AC085" w14:textId="77777777" w:rsidR="000D17DE" w:rsidRDefault="000D17DE">
      <w:pPr>
        <w:spacing w:after="0"/>
      </w:pPr>
      <w:r>
        <w:separator/>
      </w:r>
    </w:p>
  </w:endnote>
  <w:endnote w:type="continuationSeparator" w:id="0">
    <w:p w14:paraId="4D1E553A" w14:textId="77777777" w:rsidR="000D17DE" w:rsidRDefault="000D1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12C19" w14:textId="77777777" w:rsidR="00172D10" w:rsidRDefault="00172D10">
    <w:pPr>
      <w:jc w:val="right"/>
    </w:pPr>
  </w:p>
  <w:p w14:paraId="15D57634"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3924686E"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4EA14" w14:textId="7AB7B105" w:rsidR="00172D10" w:rsidRDefault="00B76F29" w:rsidP="005D120C">
    <w:r w:rsidRPr="00B76F29">
      <w:rPr>
        <w:noProof/>
        <w:color w:val="808080" w:themeColor="background1" w:themeShade="80"/>
      </w:rPr>
      <mc:AlternateContent>
        <mc:Choice Requires="wpg">
          <w:drawing>
            <wp:anchor distT="0" distB="0" distL="0" distR="0" simplePos="0" relativeHeight="251664384" behindDoc="0" locked="0" layoutInCell="1" allowOverlap="1" wp14:anchorId="740F12DC" wp14:editId="0153807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3F1D5A" w:themeColor="accent1"/>
                                <w:sz w:val="14"/>
                                <w:szCs w:val="14"/>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2C44305" w14:textId="56D3121E" w:rsidR="00B76F29" w:rsidRDefault="00E77754" w:rsidP="00B76F29">
                                <w:pPr>
                                  <w:rPr>
                                    <w:color w:val="7F7F7F" w:themeColor="text1" w:themeTint="80"/>
                                  </w:rPr>
                                </w:pPr>
                                <w:r>
                                  <w:rPr>
                                    <w:color w:val="3F1D5A" w:themeColor="accent1"/>
                                    <w:sz w:val="14"/>
                                    <w:szCs w:val="14"/>
                                  </w:rPr>
                                  <w:t>Interloper PI Detector</w:t>
                                </w:r>
                                <w:r w:rsidR="00B76F29" w:rsidRPr="00B76F29">
                                  <w:rPr>
                                    <w:color w:val="3F1D5A" w:themeColor="accent1"/>
                                    <w:sz w:val="14"/>
                                    <w:szCs w:val="14"/>
                                  </w:rPr>
                                  <w:t xml:space="preserve"> | Fyaz Qadir Ahmed Ikram | K00237093 | Internet Systems Development Year 4 | Assignment | </w:t>
                                </w:r>
                                <w:r>
                                  <w:rPr>
                                    <w:color w:val="3F1D5A" w:themeColor="accent1"/>
                                    <w:sz w:val="14"/>
                                    <w:szCs w:val="14"/>
                                  </w:rPr>
                                  <w:t>Technology Futures and Connected Living</w:t>
                                </w:r>
                              </w:p>
                            </w:sdtContent>
                          </w:sdt>
                          <w:p w14:paraId="7E4BE590" w14:textId="77777777" w:rsidR="00B76F29" w:rsidRDefault="00B76F2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group w14:anchorId="740F12DC" id="Group 37" o:spid="_x0000_s1029"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" fillcolor="black [3213]" stroked="f" strokeweight="2.25pt"/>
              <v:shapetype id="_x0000_t202" coordsize="21600,21600" o:spt="202" path="m,l,21600r21600,l21600,xe">
                <v:stroke joinstyle="miter"/>
                <v:path gradientshapeok="t" o:connecttype="rect"/>
              </v:shapetype>
              <v:shape id="Text Box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3F1D5A" w:themeColor="accent1"/>
                          <w:sz w:val="14"/>
                          <w:szCs w:val="14"/>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2C44305" w14:textId="56D3121E" w:rsidR="00B76F29" w:rsidRDefault="00E77754" w:rsidP="00B76F29">
                          <w:pPr>
                            <w:rPr>
                              <w:color w:val="7F7F7F" w:themeColor="text1" w:themeTint="80"/>
                            </w:rPr>
                          </w:pPr>
                          <w:r>
                            <w:rPr>
                              <w:color w:val="3F1D5A" w:themeColor="accent1"/>
                              <w:sz w:val="14"/>
                              <w:szCs w:val="14"/>
                            </w:rPr>
                            <w:t>Interloper PI Detector</w:t>
                          </w:r>
                          <w:r w:rsidR="00B76F29" w:rsidRPr="00B76F29">
                            <w:rPr>
                              <w:color w:val="3F1D5A" w:themeColor="accent1"/>
                              <w:sz w:val="14"/>
                              <w:szCs w:val="14"/>
                            </w:rPr>
                            <w:t xml:space="preserve"> | Fyaz Qadir Ahmed Ikram | K00237093 | Internet Systems Development Year 4 | Assignment | </w:t>
                          </w:r>
                          <w:r>
                            <w:rPr>
                              <w:color w:val="3F1D5A" w:themeColor="accent1"/>
                              <w:sz w:val="14"/>
                              <w:szCs w:val="14"/>
                            </w:rPr>
                            <w:t>Technology Futures and Connected Living</w:t>
                          </w:r>
                        </w:p>
                      </w:sdtContent>
                    </w:sdt>
                    <w:p w14:paraId="7E4BE590" w14:textId="77777777" w:rsidR="00B76F29" w:rsidRDefault="00B76F29">
                      <w:pPr>
                        <w:jc w:val="right"/>
                        <w:rPr>
                          <w:color w:val="808080" w:themeColor="background1" w:themeShade="80"/>
                        </w:rPr>
                      </w:pPr>
                    </w:p>
                  </w:txbxContent>
                </v:textbox>
              </v:shape>
              <w10:wrap type="square" anchorx="margin" anchory="margin"/>
            </v:group>
          </w:pict>
        </mc:Fallback>
      </mc:AlternateContent>
    </w:r>
    <w:r w:rsidRPr="00B76F29">
      <w:rPr>
        <w:noProof/>
        <w:color w:val="3F1D5A" w:themeColor="accent1"/>
      </w:rPr>
      <mc:AlternateContent>
        <mc:Choice Requires="wps">
          <w:drawing>
            <wp:anchor distT="0" distB="0" distL="0" distR="0" simplePos="0" relativeHeight="251663360" behindDoc="0" locked="0" layoutInCell="1" allowOverlap="1" wp14:anchorId="7B749A37" wp14:editId="46015CF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C3511D" w14:textId="77777777" w:rsidR="00B76F29" w:rsidRDefault="00B76F2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7B749A37" id="Rectangle 40" o:spid="_x0000_s1032"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" fillcolor="#2f1543 [2404]" stroked="f" strokeweight="3pt">
              <v:textbox>
                <w:txbxContent>
                  <w:p w14:paraId="24C3511D" w14:textId="77777777" w:rsidR="00B76F29" w:rsidRDefault="00B76F2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883BD"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79FE9E0E" wp14:editId="38027014">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xmlns:w16cex="http://schemas.microsoft.com/office/word/2018/wordml/cex" xmlns:w16="http://schemas.microsoft.com/office/word/2018/wordml" xmlns:w16sdtdh="http://schemas.microsoft.com/office/word/2020/wordml/sdtdatahash">
          <w:pict>
            <v:group w14:anchorId="47D8FB4C"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509285CF" wp14:editId="2024282C">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E942E" w14:textId="77777777" w:rsidR="000D17DE" w:rsidRDefault="000D17DE">
      <w:pPr>
        <w:spacing w:after="0"/>
      </w:pPr>
      <w:r>
        <w:separator/>
      </w:r>
    </w:p>
  </w:footnote>
  <w:footnote w:type="continuationSeparator" w:id="0">
    <w:p w14:paraId="5334E133" w14:textId="77777777" w:rsidR="000D17DE" w:rsidRDefault="000D17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sz w:val="14"/>
        <w:szCs w:val="14"/>
      </w:rPr>
      <w:alias w:val="Document title:"/>
      <w:tag w:val="Document title:"/>
      <w:id w:val="-1396499233"/>
      <w:placeholder>
        <w:docPart w:val="C3C0F946A96D4741BD50939A9797EA1E"/>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77674D5D" w14:textId="0A255A23" w:rsidR="00172D10" w:rsidRDefault="00D45BCF">
        <w:pPr>
          <w:spacing w:after="0"/>
          <w:jc w:val="center"/>
          <w:rPr>
            <w:color w:val="E4E9EF" w:themeColor="background2"/>
          </w:rPr>
        </w:pPr>
        <w:r>
          <w:rPr>
            <w:color w:val="3F1D5A" w:themeColor="accent1"/>
            <w:sz w:val="14"/>
            <w:szCs w:val="14"/>
          </w:rPr>
          <w:t>Interloper PI Detector</w:t>
        </w:r>
      </w:p>
    </w:sdtContent>
  </w:sdt>
  <w:p w14:paraId="510FE52A" w14:textId="78B9038D" w:rsidR="00172D10" w:rsidRPr="005D120C" w:rsidRDefault="00A74CC0">
    <w:pPr>
      <w:jc w:val="center"/>
      <w:rPr>
        <w:color w:val="F3642C" w:themeColor="text2"/>
      </w:rPr>
    </w:pPr>
    <w:sdt>
      <w:sdtPr>
        <w:rPr>
          <w:color w:val="F3642C" w:themeColor="text2"/>
        </w:rPr>
        <w:alias w:val="Ellipsis:"/>
        <w:tag w:val="Ellipsis:"/>
        <w:id w:val="-2048830323"/>
        <w:placeholder>
          <w:docPart w:val="453DA5B197A840E5AEAA44BB3C92447A"/>
        </w:placeholder>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E93F8"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01556162" wp14:editId="042A51D1">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group w14:anchorId="6F74E24A"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E7D35"/>
    <w:multiLevelType w:val="hybridMultilevel"/>
    <w:tmpl w:val="ACFEF80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0591370A"/>
    <w:multiLevelType w:val="hybridMultilevel"/>
    <w:tmpl w:val="99748D68"/>
    <w:lvl w:ilvl="0" w:tplc="57EC6F8A">
      <w:start w:val="1"/>
      <w:numFmt w:val="decimal"/>
      <w:lvlText w:val="%1."/>
      <w:lvlJc w:val="left"/>
      <w:pPr>
        <w:ind w:left="720" w:hanging="360"/>
      </w:pPr>
      <w:rPr>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1076FA6"/>
    <w:multiLevelType w:val="hybridMultilevel"/>
    <w:tmpl w:val="7D2448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296403B"/>
    <w:multiLevelType w:val="hybridMultilevel"/>
    <w:tmpl w:val="9766A4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51F0436"/>
    <w:multiLevelType w:val="hybridMultilevel"/>
    <w:tmpl w:val="7D2448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9250F5"/>
    <w:multiLevelType w:val="hybridMultilevel"/>
    <w:tmpl w:val="48A0A54A"/>
    <w:lvl w:ilvl="0" w:tplc="1809000F">
      <w:start w:val="1"/>
      <w:numFmt w:val="decimal"/>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1AFE4274"/>
    <w:multiLevelType w:val="hybridMultilevel"/>
    <w:tmpl w:val="1EDEB2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06A3A75"/>
    <w:multiLevelType w:val="hybridMultilevel"/>
    <w:tmpl w:val="B6D24C1C"/>
    <w:lvl w:ilvl="0" w:tplc="50BCB7AC">
      <w:numFmt w:val="bullet"/>
      <w:lvlText w:val="-"/>
      <w:lvlJc w:val="left"/>
      <w:pPr>
        <w:ind w:left="720" w:hanging="360"/>
      </w:pPr>
      <w:rPr>
        <w:rFonts w:ascii="Century Gothic" w:eastAsiaTheme="minorEastAsia" w:hAnsi="Century Gothic"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49806D2"/>
    <w:multiLevelType w:val="hybridMultilevel"/>
    <w:tmpl w:val="BB0AEB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4266279"/>
    <w:multiLevelType w:val="hybridMultilevel"/>
    <w:tmpl w:val="B610FF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62A6C24"/>
    <w:multiLevelType w:val="hybridMultilevel"/>
    <w:tmpl w:val="EB6E65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6880048"/>
    <w:multiLevelType w:val="hybridMultilevel"/>
    <w:tmpl w:val="D41262F0"/>
    <w:lvl w:ilvl="0" w:tplc="FBA2FBAC">
      <w:start w:val="1"/>
      <w:numFmt w:val="decimal"/>
      <w:lvlText w:val="%1."/>
      <w:lvlJc w:val="left"/>
      <w:pPr>
        <w:ind w:left="720" w:hanging="360"/>
      </w:pPr>
      <w:rPr>
        <w:rFonts w:hint="default"/>
        <w:b w:val="0"/>
        <w:bCs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B0E2C36"/>
    <w:multiLevelType w:val="hybridMultilevel"/>
    <w:tmpl w:val="8C08B2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FC171A0"/>
    <w:multiLevelType w:val="hybridMultilevel"/>
    <w:tmpl w:val="AE6CFEB2"/>
    <w:lvl w:ilvl="0" w:tplc="AA7AA8D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0547FA1"/>
    <w:multiLevelType w:val="hybridMultilevel"/>
    <w:tmpl w:val="35124A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338521D"/>
    <w:multiLevelType w:val="hybridMultilevel"/>
    <w:tmpl w:val="C382F36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CAD1788"/>
    <w:multiLevelType w:val="hybridMultilevel"/>
    <w:tmpl w:val="A7B69E92"/>
    <w:lvl w:ilvl="0" w:tplc="EE7A43A8">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D525C7F"/>
    <w:multiLevelType w:val="hybridMultilevel"/>
    <w:tmpl w:val="B032E8B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E9E1EF8"/>
    <w:multiLevelType w:val="hybridMultilevel"/>
    <w:tmpl w:val="1F766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D24CE1"/>
    <w:multiLevelType w:val="hybridMultilevel"/>
    <w:tmpl w:val="47FE4E22"/>
    <w:lvl w:ilvl="0" w:tplc="E93EABDA">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51228D2"/>
    <w:multiLevelType w:val="hybridMultilevel"/>
    <w:tmpl w:val="5C0004E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1" w15:restartNumberingAfterBreak="0">
    <w:nsid w:val="6FE85FF9"/>
    <w:multiLevelType w:val="hybridMultilevel"/>
    <w:tmpl w:val="565A15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2284536"/>
    <w:multiLevelType w:val="hybridMultilevel"/>
    <w:tmpl w:val="3BBAA170"/>
    <w:lvl w:ilvl="0" w:tplc="B762CCAC">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4A640E"/>
    <w:multiLevelType w:val="hybridMultilevel"/>
    <w:tmpl w:val="5F9E88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8CE4172"/>
    <w:multiLevelType w:val="hybridMultilevel"/>
    <w:tmpl w:val="47D88B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4"/>
  </w:num>
  <w:num w:numId="13">
    <w:abstractNumId w:val="31"/>
  </w:num>
  <w:num w:numId="14">
    <w:abstractNumId w:val="33"/>
  </w:num>
  <w:num w:numId="15">
    <w:abstractNumId w:val="20"/>
  </w:num>
  <w:num w:numId="16">
    <w:abstractNumId w:val="14"/>
  </w:num>
  <w:num w:numId="17">
    <w:abstractNumId w:val="25"/>
  </w:num>
  <w:num w:numId="18">
    <w:abstractNumId w:val="28"/>
  </w:num>
  <w:num w:numId="19">
    <w:abstractNumId w:val="13"/>
  </w:num>
  <w:num w:numId="20">
    <w:abstractNumId w:val="11"/>
  </w:num>
  <w:num w:numId="21">
    <w:abstractNumId w:val="15"/>
  </w:num>
  <w:num w:numId="22">
    <w:abstractNumId w:val="27"/>
  </w:num>
  <w:num w:numId="23">
    <w:abstractNumId w:val="22"/>
  </w:num>
  <w:num w:numId="24">
    <w:abstractNumId w:val="32"/>
  </w:num>
  <w:num w:numId="25">
    <w:abstractNumId w:val="17"/>
  </w:num>
  <w:num w:numId="26">
    <w:abstractNumId w:val="34"/>
  </w:num>
  <w:num w:numId="27">
    <w:abstractNumId w:val="19"/>
  </w:num>
  <w:num w:numId="28">
    <w:abstractNumId w:val="18"/>
  </w:num>
  <w:num w:numId="29">
    <w:abstractNumId w:val="30"/>
  </w:num>
  <w:num w:numId="30">
    <w:abstractNumId w:val="16"/>
  </w:num>
  <w:num w:numId="31">
    <w:abstractNumId w:val="21"/>
  </w:num>
  <w:num w:numId="32">
    <w:abstractNumId w:val="10"/>
  </w:num>
  <w:num w:numId="33">
    <w:abstractNumId w:val="26"/>
  </w:num>
  <w:num w:numId="34">
    <w:abstractNumId w:val="2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29"/>
    <w:rsid w:val="00000E13"/>
    <w:rsid w:val="00001E08"/>
    <w:rsid w:val="0000681D"/>
    <w:rsid w:val="00013E63"/>
    <w:rsid w:val="00015953"/>
    <w:rsid w:val="00023052"/>
    <w:rsid w:val="0002488A"/>
    <w:rsid w:val="00024C42"/>
    <w:rsid w:val="00024F38"/>
    <w:rsid w:val="00025BF1"/>
    <w:rsid w:val="000274C2"/>
    <w:rsid w:val="0003038D"/>
    <w:rsid w:val="00030D02"/>
    <w:rsid w:val="00032270"/>
    <w:rsid w:val="00032DD4"/>
    <w:rsid w:val="000342B1"/>
    <w:rsid w:val="00036968"/>
    <w:rsid w:val="00036DA8"/>
    <w:rsid w:val="00040C87"/>
    <w:rsid w:val="00043A6A"/>
    <w:rsid w:val="000473A5"/>
    <w:rsid w:val="00052DD9"/>
    <w:rsid w:val="0005439C"/>
    <w:rsid w:val="00060CA5"/>
    <w:rsid w:val="00060F2F"/>
    <w:rsid w:val="0006158A"/>
    <w:rsid w:val="000626C0"/>
    <w:rsid w:val="00063C5B"/>
    <w:rsid w:val="00064941"/>
    <w:rsid w:val="000657E2"/>
    <w:rsid w:val="000657E6"/>
    <w:rsid w:val="00070A7A"/>
    <w:rsid w:val="00072368"/>
    <w:rsid w:val="0007267A"/>
    <w:rsid w:val="00073B0A"/>
    <w:rsid w:val="00074992"/>
    <w:rsid w:val="000767C5"/>
    <w:rsid w:val="00077CD3"/>
    <w:rsid w:val="00085F02"/>
    <w:rsid w:val="0008676D"/>
    <w:rsid w:val="00086966"/>
    <w:rsid w:val="00091A93"/>
    <w:rsid w:val="00091E4F"/>
    <w:rsid w:val="00093E8F"/>
    <w:rsid w:val="0009479A"/>
    <w:rsid w:val="00094803"/>
    <w:rsid w:val="00094F24"/>
    <w:rsid w:val="0009516A"/>
    <w:rsid w:val="00096C56"/>
    <w:rsid w:val="00096E49"/>
    <w:rsid w:val="0009758D"/>
    <w:rsid w:val="00097DB2"/>
    <w:rsid w:val="000A11B1"/>
    <w:rsid w:val="000A2622"/>
    <w:rsid w:val="000A46BA"/>
    <w:rsid w:val="000A5A2D"/>
    <w:rsid w:val="000B07FC"/>
    <w:rsid w:val="000B0C50"/>
    <w:rsid w:val="000B49D8"/>
    <w:rsid w:val="000B4D7E"/>
    <w:rsid w:val="000B5F99"/>
    <w:rsid w:val="000B648F"/>
    <w:rsid w:val="000B7155"/>
    <w:rsid w:val="000C18BB"/>
    <w:rsid w:val="000C3EEE"/>
    <w:rsid w:val="000C4485"/>
    <w:rsid w:val="000C4E62"/>
    <w:rsid w:val="000C7A3D"/>
    <w:rsid w:val="000D03AA"/>
    <w:rsid w:val="000D17DE"/>
    <w:rsid w:val="000D3C40"/>
    <w:rsid w:val="000D429E"/>
    <w:rsid w:val="000D48DA"/>
    <w:rsid w:val="000E2C5A"/>
    <w:rsid w:val="000E3A83"/>
    <w:rsid w:val="000E69AF"/>
    <w:rsid w:val="000F01E9"/>
    <w:rsid w:val="000F06D4"/>
    <w:rsid w:val="000F0846"/>
    <w:rsid w:val="000F0E22"/>
    <w:rsid w:val="000F10A6"/>
    <w:rsid w:val="000F2FD4"/>
    <w:rsid w:val="000F3672"/>
    <w:rsid w:val="000F3EBC"/>
    <w:rsid w:val="000F4708"/>
    <w:rsid w:val="000F7749"/>
    <w:rsid w:val="0010052F"/>
    <w:rsid w:val="00101248"/>
    <w:rsid w:val="001026A5"/>
    <w:rsid w:val="00103F56"/>
    <w:rsid w:val="001047E4"/>
    <w:rsid w:val="00104BEF"/>
    <w:rsid w:val="0010762C"/>
    <w:rsid w:val="00111F88"/>
    <w:rsid w:val="001127AB"/>
    <w:rsid w:val="00112E25"/>
    <w:rsid w:val="00115B97"/>
    <w:rsid w:val="001161B0"/>
    <w:rsid w:val="00116355"/>
    <w:rsid w:val="00116B59"/>
    <w:rsid w:val="00117CF8"/>
    <w:rsid w:val="00126619"/>
    <w:rsid w:val="0012692A"/>
    <w:rsid w:val="00127048"/>
    <w:rsid w:val="001273CD"/>
    <w:rsid w:val="00130F9C"/>
    <w:rsid w:val="0013215C"/>
    <w:rsid w:val="00136C3E"/>
    <w:rsid w:val="00140926"/>
    <w:rsid w:val="0014404F"/>
    <w:rsid w:val="00144C8E"/>
    <w:rsid w:val="00145D40"/>
    <w:rsid w:val="001463CC"/>
    <w:rsid w:val="00146468"/>
    <w:rsid w:val="00146DA7"/>
    <w:rsid w:val="001524AB"/>
    <w:rsid w:val="00155390"/>
    <w:rsid w:val="00156834"/>
    <w:rsid w:val="001602BC"/>
    <w:rsid w:val="00161329"/>
    <w:rsid w:val="00163763"/>
    <w:rsid w:val="00165190"/>
    <w:rsid w:val="0016633D"/>
    <w:rsid w:val="00172D10"/>
    <w:rsid w:val="00173C4C"/>
    <w:rsid w:val="00173EEB"/>
    <w:rsid w:val="001740F1"/>
    <w:rsid w:val="00175917"/>
    <w:rsid w:val="00175924"/>
    <w:rsid w:val="001769F2"/>
    <w:rsid w:val="001828EA"/>
    <w:rsid w:val="00182F2A"/>
    <w:rsid w:val="00183071"/>
    <w:rsid w:val="00183384"/>
    <w:rsid w:val="001837D7"/>
    <w:rsid w:val="0018466A"/>
    <w:rsid w:val="00185786"/>
    <w:rsid w:val="00191423"/>
    <w:rsid w:val="001915FC"/>
    <w:rsid w:val="001916D5"/>
    <w:rsid w:val="001936CF"/>
    <w:rsid w:val="00194ACC"/>
    <w:rsid w:val="00194F61"/>
    <w:rsid w:val="00194F99"/>
    <w:rsid w:val="00195616"/>
    <w:rsid w:val="00196228"/>
    <w:rsid w:val="001967B4"/>
    <w:rsid w:val="00196932"/>
    <w:rsid w:val="001A101C"/>
    <w:rsid w:val="001A1395"/>
    <w:rsid w:val="001A2155"/>
    <w:rsid w:val="001A226E"/>
    <w:rsid w:val="001A2660"/>
    <w:rsid w:val="001A580F"/>
    <w:rsid w:val="001B03D7"/>
    <w:rsid w:val="001B0F06"/>
    <w:rsid w:val="001B10C0"/>
    <w:rsid w:val="001B1F61"/>
    <w:rsid w:val="001B4C12"/>
    <w:rsid w:val="001B4C56"/>
    <w:rsid w:val="001B5CA9"/>
    <w:rsid w:val="001C02EB"/>
    <w:rsid w:val="001C13AF"/>
    <w:rsid w:val="001C2286"/>
    <w:rsid w:val="001C3462"/>
    <w:rsid w:val="001C3BC6"/>
    <w:rsid w:val="001C4CF4"/>
    <w:rsid w:val="001C504C"/>
    <w:rsid w:val="001C62C8"/>
    <w:rsid w:val="001C70D5"/>
    <w:rsid w:val="001C7F9F"/>
    <w:rsid w:val="001D0045"/>
    <w:rsid w:val="001D0AF0"/>
    <w:rsid w:val="001D293F"/>
    <w:rsid w:val="001D3774"/>
    <w:rsid w:val="001D3B2D"/>
    <w:rsid w:val="001D406B"/>
    <w:rsid w:val="001D4629"/>
    <w:rsid w:val="001D520E"/>
    <w:rsid w:val="001D74FA"/>
    <w:rsid w:val="001E02FA"/>
    <w:rsid w:val="001E1F0F"/>
    <w:rsid w:val="001E229A"/>
    <w:rsid w:val="001E3769"/>
    <w:rsid w:val="001E3E05"/>
    <w:rsid w:val="001E5035"/>
    <w:rsid w:val="001E75FA"/>
    <w:rsid w:val="001E7ABF"/>
    <w:rsid w:val="001E7F27"/>
    <w:rsid w:val="001F268E"/>
    <w:rsid w:val="001F6145"/>
    <w:rsid w:val="001F669A"/>
    <w:rsid w:val="002004EB"/>
    <w:rsid w:val="00202812"/>
    <w:rsid w:val="0020517C"/>
    <w:rsid w:val="00210803"/>
    <w:rsid w:val="00211355"/>
    <w:rsid w:val="00211B87"/>
    <w:rsid w:val="00215A61"/>
    <w:rsid w:val="002167D0"/>
    <w:rsid w:val="002177DD"/>
    <w:rsid w:val="00217C59"/>
    <w:rsid w:val="00220335"/>
    <w:rsid w:val="002217F6"/>
    <w:rsid w:val="00221A57"/>
    <w:rsid w:val="0023036C"/>
    <w:rsid w:val="00230463"/>
    <w:rsid w:val="002308FC"/>
    <w:rsid w:val="00230BA0"/>
    <w:rsid w:val="00231223"/>
    <w:rsid w:val="0023356F"/>
    <w:rsid w:val="0023381C"/>
    <w:rsid w:val="00234FED"/>
    <w:rsid w:val="00237049"/>
    <w:rsid w:val="0023746F"/>
    <w:rsid w:val="00237F11"/>
    <w:rsid w:val="002411C2"/>
    <w:rsid w:val="0024658C"/>
    <w:rsid w:val="002521A3"/>
    <w:rsid w:val="00253CCE"/>
    <w:rsid w:val="00253D3E"/>
    <w:rsid w:val="002541D9"/>
    <w:rsid w:val="002543F9"/>
    <w:rsid w:val="002600AB"/>
    <w:rsid w:val="00260E5B"/>
    <w:rsid w:val="002621FE"/>
    <w:rsid w:val="002634A8"/>
    <w:rsid w:val="00263EA8"/>
    <w:rsid w:val="002679DF"/>
    <w:rsid w:val="00270668"/>
    <w:rsid w:val="002706E2"/>
    <w:rsid w:val="00270A19"/>
    <w:rsid w:val="00272ADA"/>
    <w:rsid w:val="00274858"/>
    <w:rsid w:val="00274B2E"/>
    <w:rsid w:val="00275366"/>
    <w:rsid w:val="00277B1A"/>
    <w:rsid w:val="00280D07"/>
    <w:rsid w:val="002831CA"/>
    <w:rsid w:val="00283629"/>
    <w:rsid w:val="00283882"/>
    <w:rsid w:val="00284FE3"/>
    <w:rsid w:val="0028503B"/>
    <w:rsid w:val="002872DB"/>
    <w:rsid w:val="002903C8"/>
    <w:rsid w:val="002920D7"/>
    <w:rsid w:val="002951F3"/>
    <w:rsid w:val="002A194D"/>
    <w:rsid w:val="002A1CA3"/>
    <w:rsid w:val="002A2E02"/>
    <w:rsid w:val="002A32F3"/>
    <w:rsid w:val="002A598D"/>
    <w:rsid w:val="002A5F39"/>
    <w:rsid w:val="002B0481"/>
    <w:rsid w:val="002B149B"/>
    <w:rsid w:val="002B2457"/>
    <w:rsid w:val="002B6587"/>
    <w:rsid w:val="002B776E"/>
    <w:rsid w:val="002B7E75"/>
    <w:rsid w:val="002C028A"/>
    <w:rsid w:val="002C129D"/>
    <w:rsid w:val="002C454C"/>
    <w:rsid w:val="002C4A61"/>
    <w:rsid w:val="002C5778"/>
    <w:rsid w:val="002C691A"/>
    <w:rsid w:val="002C6977"/>
    <w:rsid w:val="002C72BC"/>
    <w:rsid w:val="002D0AAF"/>
    <w:rsid w:val="002D243B"/>
    <w:rsid w:val="002D7490"/>
    <w:rsid w:val="002E20F4"/>
    <w:rsid w:val="002E2D87"/>
    <w:rsid w:val="002E3B78"/>
    <w:rsid w:val="002E6698"/>
    <w:rsid w:val="002E70E3"/>
    <w:rsid w:val="002E7CE5"/>
    <w:rsid w:val="002F0055"/>
    <w:rsid w:val="002F30A5"/>
    <w:rsid w:val="002F38F4"/>
    <w:rsid w:val="002F4965"/>
    <w:rsid w:val="002F525E"/>
    <w:rsid w:val="002F6997"/>
    <w:rsid w:val="002F6D51"/>
    <w:rsid w:val="002F6FB8"/>
    <w:rsid w:val="00300871"/>
    <w:rsid w:val="00302691"/>
    <w:rsid w:val="00306F88"/>
    <w:rsid w:val="00310227"/>
    <w:rsid w:val="0031097C"/>
    <w:rsid w:val="00310B5E"/>
    <w:rsid w:val="00313385"/>
    <w:rsid w:val="003175B7"/>
    <w:rsid w:val="003229BB"/>
    <w:rsid w:val="00322F86"/>
    <w:rsid w:val="00330B19"/>
    <w:rsid w:val="00333D45"/>
    <w:rsid w:val="003342EA"/>
    <w:rsid w:val="00343381"/>
    <w:rsid w:val="003447C1"/>
    <w:rsid w:val="00344DE6"/>
    <w:rsid w:val="00345831"/>
    <w:rsid w:val="00345A68"/>
    <w:rsid w:val="0034782D"/>
    <w:rsid w:val="00347E26"/>
    <w:rsid w:val="0035019E"/>
    <w:rsid w:val="00350563"/>
    <w:rsid w:val="003509C5"/>
    <w:rsid w:val="003515B1"/>
    <w:rsid w:val="00351D01"/>
    <w:rsid w:val="00355476"/>
    <w:rsid w:val="00355629"/>
    <w:rsid w:val="003578AD"/>
    <w:rsid w:val="00362965"/>
    <w:rsid w:val="003634AC"/>
    <w:rsid w:val="00363A80"/>
    <w:rsid w:val="00363E42"/>
    <w:rsid w:val="00364944"/>
    <w:rsid w:val="00365DBD"/>
    <w:rsid w:val="003663F6"/>
    <w:rsid w:val="00367BB3"/>
    <w:rsid w:val="00367C66"/>
    <w:rsid w:val="00370637"/>
    <w:rsid w:val="00371034"/>
    <w:rsid w:val="00372827"/>
    <w:rsid w:val="00374C02"/>
    <w:rsid w:val="003752A4"/>
    <w:rsid w:val="00377B75"/>
    <w:rsid w:val="0038009F"/>
    <w:rsid w:val="00380B38"/>
    <w:rsid w:val="00382148"/>
    <w:rsid w:val="00383A3C"/>
    <w:rsid w:val="0038490F"/>
    <w:rsid w:val="00384B41"/>
    <w:rsid w:val="003869ED"/>
    <w:rsid w:val="00386DC3"/>
    <w:rsid w:val="003873E4"/>
    <w:rsid w:val="0039000E"/>
    <w:rsid w:val="00390339"/>
    <w:rsid w:val="00390F1B"/>
    <w:rsid w:val="00391468"/>
    <w:rsid w:val="003919A3"/>
    <w:rsid w:val="0039303D"/>
    <w:rsid w:val="00394251"/>
    <w:rsid w:val="003968EF"/>
    <w:rsid w:val="003A2090"/>
    <w:rsid w:val="003A21A0"/>
    <w:rsid w:val="003A2B78"/>
    <w:rsid w:val="003B1A25"/>
    <w:rsid w:val="003B30E9"/>
    <w:rsid w:val="003B4E26"/>
    <w:rsid w:val="003C0D10"/>
    <w:rsid w:val="003C2D0A"/>
    <w:rsid w:val="003C34B1"/>
    <w:rsid w:val="003C58C5"/>
    <w:rsid w:val="003C7A3C"/>
    <w:rsid w:val="003D08C2"/>
    <w:rsid w:val="003D0DDF"/>
    <w:rsid w:val="003D1C26"/>
    <w:rsid w:val="003D2E24"/>
    <w:rsid w:val="003D2E90"/>
    <w:rsid w:val="003D3A1A"/>
    <w:rsid w:val="003D3C83"/>
    <w:rsid w:val="003D7A9C"/>
    <w:rsid w:val="003D7B62"/>
    <w:rsid w:val="003E4F0D"/>
    <w:rsid w:val="003E52C2"/>
    <w:rsid w:val="003E5E7B"/>
    <w:rsid w:val="003E754F"/>
    <w:rsid w:val="003E7EA3"/>
    <w:rsid w:val="003F0E22"/>
    <w:rsid w:val="003F162E"/>
    <w:rsid w:val="003F1F30"/>
    <w:rsid w:val="003F3685"/>
    <w:rsid w:val="003F3DCE"/>
    <w:rsid w:val="003F6721"/>
    <w:rsid w:val="003F791B"/>
    <w:rsid w:val="003F7A5A"/>
    <w:rsid w:val="003F7F9C"/>
    <w:rsid w:val="00400988"/>
    <w:rsid w:val="00403520"/>
    <w:rsid w:val="0040441E"/>
    <w:rsid w:val="00405232"/>
    <w:rsid w:val="00405A25"/>
    <w:rsid w:val="004102D5"/>
    <w:rsid w:val="004174F4"/>
    <w:rsid w:val="00417787"/>
    <w:rsid w:val="00417FB1"/>
    <w:rsid w:val="004214A1"/>
    <w:rsid w:val="004224FF"/>
    <w:rsid w:val="0042541E"/>
    <w:rsid w:val="0042586C"/>
    <w:rsid w:val="00426F60"/>
    <w:rsid w:val="004311AC"/>
    <w:rsid w:val="0043304E"/>
    <w:rsid w:val="0043463C"/>
    <w:rsid w:val="004362C0"/>
    <w:rsid w:val="00436F31"/>
    <w:rsid w:val="00436FA1"/>
    <w:rsid w:val="00437642"/>
    <w:rsid w:val="004402CF"/>
    <w:rsid w:val="0044160A"/>
    <w:rsid w:val="00443866"/>
    <w:rsid w:val="004512AC"/>
    <w:rsid w:val="0045402D"/>
    <w:rsid w:val="00455A00"/>
    <w:rsid w:val="004614B6"/>
    <w:rsid w:val="00461D49"/>
    <w:rsid w:val="004624E2"/>
    <w:rsid w:val="00463F5E"/>
    <w:rsid w:val="00464BD3"/>
    <w:rsid w:val="00471447"/>
    <w:rsid w:val="004729C9"/>
    <w:rsid w:val="00473CBE"/>
    <w:rsid w:val="00474498"/>
    <w:rsid w:val="004765B2"/>
    <w:rsid w:val="004826E8"/>
    <w:rsid w:val="00482A04"/>
    <w:rsid w:val="00485EE2"/>
    <w:rsid w:val="004902EE"/>
    <w:rsid w:val="004905AD"/>
    <w:rsid w:val="004910A9"/>
    <w:rsid w:val="00494A66"/>
    <w:rsid w:val="0049544F"/>
    <w:rsid w:val="00495DE2"/>
    <w:rsid w:val="00497933"/>
    <w:rsid w:val="004A1066"/>
    <w:rsid w:val="004A16EC"/>
    <w:rsid w:val="004A1DD3"/>
    <w:rsid w:val="004A2B89"/>
    <w:rsid w:val="004A7C8C"/>
    <w:rsid w:val="004B00B9"/>
    <w:rsid w:val="004B5CAE"/>
    <w:rsid w:val="004B6187"/>
    <w:rsid w:val="004B6272"/>
    <w:rsid w:val="004B6324"/>
    <w:rsid w:val="004C4130"/>
    <w:rsid w:val="004C43FE"/>
    <w:rsid w:val="004C4A5E"/>
    <w:rsid w:val="004C7586"/>
    <w:rsid w:val="004D10F8"/>
    <w:rsid w:val="004D481C"/>
    <w:rsid w:val="004E2AD9"/>
    <w:rsid w:val="004E47ED"/>
    <w:rsid w:val="004E4D7D"/>
    <w:rsid w:val="004E63B7"/>
    <w:rsid w:val="004E73A6"/>
    <w:rsid w:val="004E740D"/>
    <w:rsid w:val="004F3079"/>
    <w:rsid w:val="004F316F"/>
    <w:rsid w:val="004F5278"/>
    <w:rsid w:val="004F53E9"/>
    <w:rsid w:val="004F6580"/>
    <w:rsid w:val="004F6A7C"/>
    <w:rsid w:val="00500B42"/>
    <w:rsid w:val="00501DFF"/>
    <w:rsid w:val="005033EE"/>
    <w:rsid w:val="00503655"/>
    <w:rsid w:val="00503732"/>
    <w:rsid w:val="00505833"/>
    <w:rsid w:val="00507BFF"/>
    <w:rsid w:val="00510999"/>
    <w:rsid w:val="0051185F"/>
    <w:rsid w:val="005143EB"/>
    <w:rsid w:val="00514401"/>
    <w:rsid w:val="005164D2"/>
    <w:rsid w:val="00516C86"/>
    <w:rsid w:val="00517563"/>
    <w:rsid w:val="005204E8"/>
    <w:rsid w:val="00522F7C"/>
    <w:rsid w:val="0052500E"/>
    <w:rsid w:val="005314D9"/>
    <w:rsid w:val="005316F6"/>
    <w:rsid w:val="00534AD8"/>
    <w:rsid w:val="00535AA1"/>
    <w:rsid w:val="00537020"/>
    <w:rsid w:val="00537444"/>
    <w:rsid w:val="005374C3"/>
    <w:rsid w:val="005374CD"/>
    <w:rsid w:val="0054003F"/>
    <w:rsid w:val="00540336"/>
    <w:rsid w:val="0054184A"/>
    <w:rsid w:val="0054206D"/>
    <w:rsid w:val="00543163"/>
    <w:rsid w:val="00543279"/>
    <w:rsid w:val="005443DF"/>
    <w:rsid w:val="0055352E"/>
    <w:rsid w:val="0055481B"/>
    <w:rsid w:val="005572E9"/>
    <w:rsid w:val="00561054"/>
    <w:rsid w:val="00563155"/>
    <w:rsid w:val="005640CC"/>
    <w:rsid w:val="0057387E"/>
    <w:rsid w:val="00573BDD"/>
    <w:rsid w:val="0057425A"/>
    <w:rsid w:val="005747FE"/>
    <w:rsid w:val="0057745D"/>
    <w:rsid w:val="005822CA"/>
    <w:rsid w:val="0058514E"/>
    <w:rsid w:val="0058598D"/>
    <w:rsid w:val="00587756"/>
    <w:rsid w:val="005904B9"/>
    <w:rsid w:val="00590740"/>
    <w:rsid w:val="005962DF"/>
    <w:rsid w:val="005967EF"/>
    <w:rsid w:val="005A2A1D"/>
    <w:rsid w:val="005A4140"/>
    <w:rsid w:val="005A4D7A"/>
    <w:rsid w:val="005A5400"/>
    <w:rsid w:val="005A6667"/>
    <w:rsid w:val="005B031E"/>
    <w:rsid w:val="005B2C82"/>
    <w:rsid w:val="005B475B"/>
    <w:rsid w:val="005C338A"/>
    <w:rsid w:val="005C4C47"/>
    <w:rsid w:val="005C4DB9"/>
    <w:rsid w:val="005C4F62"/>
    <w:rsid w:val="005D120C"/>
    <w:rsid w:val="005D14E8"/>
    <w:rsid w:val="005D339A"/>
    <w:rsid w:val="005D4AB4"/>
    <w:rsid w:val="005D5687"/>
    <w:rsid w:val="005D77B9"/>
    <w:rsid w:val="005D7FBF"/>
    <w:rsid w:val="005E0880"/>
    <w:rsid w:val="005E1F71"/>
    <w:rsid w:val="005E51FD"/>
    <w:rsid w:val="005E586C"/>
    <w:rsid w:val="005E6CA4"/>
    <w:rsid w:val="005F2D2A"/>
    <w:rsid w:val="005F3821"/>
    <w:rsid w:val="005F5A4C"/>
    <w:rsid w:val="005F7890"/>
    <w:rsid w:val="006005B3"/>
    <w:rsid w:val="00602184"/>
    <w:rsid w:val="006028FF"/>
    <w:rsid w:val="006042C8"/>
    <w:rsid w:val="00604387"/>
    <w:rsid w:val="0060451E"/>
    <w:rsid w:val="006045D9"/>
    <w:rsid w:val="0060639E"/>
    <w:rsid w:val="006077CA"/>
    <w:rsid w:val="00610F9A"/>
    <w:rsid w:val="00613C88"/>
    <w:rsid w:val="00616F6C"/>
    <w:rsid w:val="0062185E"/>
    <w:rsid w:val="00621A26"/>
    <w:rsid w:val="00622D53"/>
    <w:rsid w:val="00622D57"/>
    <w:rsid w:val="00622DDC"/>
    <w:rsid w:val="006233FA"/>
    <w:rsid w:val="00624A1D"/>
    <w:rsid w:val="0062503C"/>
    <w:rsid w:val="00625315"/>
    <w:rsid w:val="0062566E"/>
    <w:rsid w:val="00626964"/>
    <w:rsid w:val="006301E3"/>
    <w:rsid w:val="00632574"/>
    <w:rsid w:val="00636559"/>
    <w:rsid w:val="006373BD"/>
    <w:rsid w:val="00642472"/>
    <w:rsid w:val="0064568C"/>
    <w:rsid w:val="00645F44"/>
    <w:rsid w:val="00650842"/>
    <w:rsid w:val="006528E3"/>
    <w:rsid w:val="00653026"/>
    <w:rsid w:val="00655244"/>
    <w:rsid w:val="00655BF7"/>
    <w:rsid w:val="00655E05"/>
    <w:rsid w:val="006600D7"/>
    <w:rsid w:val="00660564"/>
    <w:rsid w:val="00660981"/>
    <w:rsid w:val="00660DFC"/>
    <w:rsid w:val="006630E6"/>
    <w:rsid w:val="006645DF"/>
    <w:rsid w:val="00665487"/>
    <w:rsid w:val="00665ECB"/>
    <w:rsid w:val="006667C0"/>
    <w:rsid w:val="00667ECD"/>
    <w:rsid w:val="006727E0"/>
    <w:rsid w:val="006728B3"/>
    <w:rsid w:val="00673045"/>
    <w:rsid w:val="006759F3"/>
    <w:rsid w:val="00675A84"/>
    <w:rsid w:val="006761F0"/>
    <w:rsid w:val="00676472"/>
    <w:rsid w:val="00676628"/>
    <w:rsid w:val="00676A91"/>
    <w:rsid w:val="00680695"/>
    <w:rsid w:val="0068081F"/>
    <w:rsid w:val="00680DC2"/>
    <w:rsid w:val="00681889"/>
    <w:rsid w:val="00682B21"/>
    <w:rsid w:val="00682BB4"/>
    <w:rsid w:val="00682C78"/>
    <w:rsid w:val="0068340E"/>
    <w:rsid w:val="006859A8"/>
    <w:rsid w:val="00685D35"/>
    <w:rsid w:val="00687F1F"/>
    <w:rsid w:val="006919B4"/>
    <w:rsid w:val="00691E7B"/>
    <w:rsid w:val="00694109"/>
    <w:rsid w:val="00696488"/>
    <w:rsid w:val="0069766D"/>
    <w:rsid w:val="006A0B9F"/>
    <w:rsid w:val="006A0FEC"/>
    <w:rsid w:val="006A1440"/>
    <w:rsid w:val="006A4926"/>
    <w:rsid w:val="006A6C16"/>
    <w:rsid w:val="006A7121"/>
    <w:rsid w:val="006B0649"/>
    <w:rsid w:val="006B14C4"/>
    <w:rsid w:val="006B7CED"/>
    <w:rsid w:val="006C1AC1"/>
    <w:rsid w:val="006C2511"/>
    <w:rsid w:val="006C30EE"/>
    <w:rsid w:val="006C4D54"/>
    <w:rsid w:val="006C5F60"/>
    <w:rsid w:val="006D0ADB"/>
    <w:rsid w:val="006D1CAC"/>
    <w:rsid w:val="006D4C90"/>
    <w:rsid w:val="006D4D92"/>
    <w:rsid w:val="006D6111"/>
    <w:rsid w:val="006D762C"/>
    <w:rsid w:val="006D7E0C"/>
    <w:rsid w:val="006E0D0C"/>
    <w:rsid w:val="006E134D"/>
    <w:rsid w:val="006E1E76"/>
    <w:rsid w:val="006E2A6D"/>
    <w:rsid w:val="006E3791"/>
    <w:rsid w:val="006E5EB1"/>
    <w:rsid w:val="006E76BB"/>
    <w:rsid w:val="006F0CDC"/>
    <w:rsid w:val="006F280F"/>
    <w:rsid w:val="006F2CE0"/>
    <w:rsid w:val="006F53A5"/>
    <w:rsid w:val="006F7018"/>
    <w:rsid w:val="00700761"/>
    <w:rsid w:val="0070096C"/>
    <w:rsid w:val="00702378"/>
    <w:rsid w:val="00702F2F"/>
    <w:rsid w:val="00703F4B"/>
    <w:rsid w:val="00704AC9"/>
    <w:rsid w:val="00705DBD"/>
    <w:rsid w:val="007064D3"/>
    <w:rsid w:val="0070750A"/>
    <w:rsid w:val="0071062C"/>
    <w:rsid w:val="00710AE0"/>
    <w:rsid w:val="00710EFF"/>
    <w:rsid w:val="00713301"/>
    <w:rsid w:val="00715D4D"/>
    <w:rsid w:val="0071652D"/>
    <w:rsid w:val="00717BCD"/>
    <w:rsid w:val="00717F8E"/>
    <w:rsid w:val="00720894"/>
    <w:rsid w:val="007216E9"/>
    <w:rsid w:val="0072311B"/>
    <w:rsid w:val="00723FC5"/>
    <w:rsid w:val="00726B62"/>
    <w:rsid w:val="007279DB"/>
    <w:rsid w:val="00727A30"/>
    <w:rsid w:val="00732598"/>
    <w:rsid w:val="00732710"/>
    <w:rsid w:val="00733AA9"/>
    <w:rsid w:val="00733EF3"/>
    <w:rsid w:val="00735A1C"/>
    <w:rsid w:val="00742571"/>
    <w:rsid w:val="007445D5"/>
    <w:rsid w:val="00747C45"/>
    <w:rsid w:val="0075116F"/>
    <w:rsid w:val="0075486A"/>
    <w:rsid w:val="00754EE6"/>
    <w:rsid w:val="00755B30"/>
    <w:rsid w:val="00755C17"/>
    <w:rsid w:val="00756D8F"/>
    <w:rsid w:val="00757311"/>
    <w:rsid w:val="0075749D"/>
    <w:rsid w:val="00760D72"/>
    <w:rsid w:val="00760FEB"/>
    <w:rsid w:val="00762E86"/>
    <w:rsid w:val="0076364C"/>
    <w:rsid w:val="0076584A"/>
    <w:rsid w:val="007671ED"/>
    <w:rsid w:val="007700AF"/>
    <w:rsid w:val="0077013F"/>
    <w:rsid w:val="00770B1D"/>
    <w:rsid w:val="0077125C"/>
    <w:rsid w:val="00771BD7"/>
    <w:rsid w:val="00771FE2"/>
    <w:rsid w:val="0077252D"/>
    <w:rsid w:val="00772D62"/>
    <w:rsid w:val="0077346A"/>
    <w:rsid w:val="00774FBB"/>
    <w:rsid w:val="00781D1D"/>
    <w:rsid w:val="007843EB"/>
    <w:rsid w:val="00785E18"/>
    <w:rsid w:val="00786540"/>
    <w:rsid w:val="00790ACA"/>
    <w:rsid w:val="00791624"/>
    <w:rsid w:val="00792A0D"/>
    <w:rsid w:val="007951D1"/>
    <w:rsid w:val="0079716C"/>
    <w:rsid w:val="007A0266"/>
    <w:rsid w:val="007A1085"/>
    <w:rsid w:val="007A4C83"/>
    <w:rsid w:val="007A6C24"/>
    <w:rsid w:val="007A74BC"/>
    <w:rsid w:val="007A7F65"/>
    <w:rsid w:val="007B1C04"/>
    <w:rsid w:val="007B1C1C"/>
    <w:rsid w:val="007B2056"/>
    <w:rsid w:val="007B3137"/>
    <w:rsid w:val="007B4929"/>
    <w:rsid w:val="007B6500"/>
    <w:rsid w:val="007B6916"/>
    <w:rsid w:val="007C0CF5"/>
    <w:rsid w:val="007C1A05"/>
    <w:rsid w:val="007C2AF7"/>
    <w:rsid w:val="007C2CA9"/>
    <w:rsid w:val="007C3402"/>
    <w:rsid w:val="007D102E"/>
    <w:rsid w:val="007D4E10"/>
    <w:rsid w:val="007D6457"/>
    <w:rsid w:val="007D77FD"/>
    <w:rsid w:val="007E06F1"/>
    <w:rsid w:val="007E0B8F"/>
    <w:rsid w:val="007E109B"/>
    <w:rsid w:val="007E1E55"/>
    <w:rsid w:val="007E42D0"/>
    <w:rsid w:val="007E46D1"/>
    <w:rsid w:val="007E5F65"/>
    <w:rsid w:val="007F35DC"/>
    <w:rsid w:val="007F3B46"/>
    <w:rsid w:val="007F42A1"/>
    <w:rsid w:val="007F43D6"/>
    <w:rsid w:val="007F57D8"/>
    <w:rsid w:val="007F59C5"/>
    <w:rsid w:val="007F78DC"/>
    <w:rsid w:val="008000B8"/>
    <w:rsid w:val="00800D4E"/>
    <w:rsid w:val="00800EC5"/>
    <w:rsid w:val="00801279"/>
    <w:rsid w:val="00802093"/>
    <w:rsid w:val="00802D29"/>
    <w:rsid w:val="00805C11"/>
    <w:rsid w:val="00806250"/>
    <w:rsid w:val="008108FC"/>
    <w:rsid w:val="00814823"/>
    <w:rsid w:val="008158CA"/>
    <w:rsid w:val="00815E89"/>
    <w:rsid w:val="0081628C"/>
    <w:rsid w:val="008168C4"/>
    <w:rsid w:val="008206DE"/>
    <w:rsid w:val="00821CDF"/>
    <w:rsid w:val="00826E6F"/>
    <w:rsid w:val="00830DF8"/>
    <w:rsid w:val="00831A9D"/>
    <w:rsid w:val="00831DC8"/>
    <w:rsid w:val="00832AC2"/>
    <w:rsid w:val="008333DE"/>
    <w:rsid w:val="0083459C"/>
    <w:rsid w:val="00836223"/>
    <w:rsid w:val="00836B92"/>
    <w:rsid w:val="0083708C"/>
    <w:rsid w:val="008373BD"/>
    <w:rsid w:val="00840F6D"/>
    <w:rsid w:val="0084264D"/>
    <w:rsid w:val="00843BBD"/>
    <w:rsid w:val="00844395"/>
    <w:rsid w:val="0084519E"/>
    <w:rsid w:val="00847785"/>
    <w:rsid w:val="00847F25"/>
    <w:rsid w:val="0085038B"/>
    <w:rsid w:val="008542D8"/>
    <w:rsid w:val="00854A88"/>
    <w:rsid w:val="008553CB"/>
    <w:rsid w:val="00855A59"/>
    <w:rsid w:val="008570E1"/>
    <w:rsid w:val="00857483"/>
    <w:rsid w:val="00860C28"/>
    <w:rsid w:val="00861366"/>
    <w:rsid w:val="00863F64"/>
    <w:rsid w:val="00864024"/>
    <w:rsid w:val="00864AE8"/>
    <w:rsid w:val="0086627C"/>
    <w:rsid w:val="00867E14"/>
    <w:rsid w:val="00870D18"/>
    <w:rsid w:val="00873904"/>
    <w:rsid w:val="0087494A"/>
    <w:rsid w:val="0087544F"/>
    <w:rsid w:val="00877628"/>
    <w:rsid w:val="0088062B"/>
    <w:rsid w:val="00883B68"/>
    <w:rsid w:val="008841C1"/>
    <w:rsid w:val="0088557B"/>
    <w:rsid w:val="00885676"/>
    <w:rsid w:val="00885864"/>
    <w:rsid w:val="00887562"/>
    <w:rsid w:val="0088771F"/>
    <w:rsid w:val="00891068"/>
    <w:rsid w:val="00892C6F"/>
    <w:rsid w:val="00893044"/>
    <w:rsid w:val="00894947"/>
    <w:rsid w:val="00895663"/>
    <w:rsid w:val="00895FC3"/>
    <w:rsid w:val="008962A8"/>
    <w:rsid w:val="00896996"/>
    <w:rsid w:val="008A0373"/>
    <w:rsid w:val="008A0948"/>
    <w:rsid w:val="008A1289"/>
    <w:rsid w:val="008A205C"/>
    <w:rsid w:val="008A25CD"/>
    <w:rsid w:val="008A45BC"/>
    <w:rsid w:val="008A4753"/>
    <w:rsid w:val="008A5B9C"/>
    <w:rsid w:val="008A65A6"/>
    <w:rsid w:val="008A6699"/>
    <w:rsid w:val="008B094A"/>
    <w:rsid w:val="008B0FBB"/>
    <w:rsid w:val="008B1DDA"/>
    <w:rsid w:val="008B3CB1"/>
    <w:rsid w:val="008B4559"/>
    <w:rsid w:val="008B5693"/>
    <w:rsid w:val="008B6EDA"/>
    <w:rsid w:val="008B790C"/>
    <w:rsid w:val="008B7934"/>
    <w:rsid w:val="008C0B1E"/>
    <w:rsid w:val="008C446C"/>
    <w:rsid w:val="008D0DA3"/>
    <w:rsid w:val="008D1CCE"/>
    <w:rsid w:val="008D4738"/>
    <w:rsid w:val="008D5480"/>
    <w:rsid w:val="008D5B92"/>
    <w:rsid w:val="008D6901"/>
    <w:rsid w:val="008D76C3"/>
    <w:rsid w:val="008E0274"/>
    <w:rsid w:val="008E3219"/>
    <w:rsid w:val="008E5422"/>
    <w:rsid w:val="008E6D2F"/>
    <w:rsid w:val="008F16E7"/>
    <w:rsid w:val="008F33EF"/>
    <w:rsid w:val="008F48F6"/>
    <w:rsid w:val="008F5585"/>
    <w:rsid w:val="008F629F"/>
    <w:rsid w:val="008F641E"/>
    <w:rsid w:val="00900F33"/>
    <w:rsid w:val="00901939"/>
    <w:rsid w:val="0090258B"/>
    <w:rsid w:val="0090291B"/>
    <w:rsid w:val="00910116"/>
    <w:rsid w:val="009116AE"/>
    <w:rsid w:val="00912DCC"/>
    <w:rsid w:val="00912E08"/>
    <w:rsid w:val="00917225"/>
    <w:rsid w:val="00917779"/>
    <w:rsid w:val="009211F9"/>
    <w:rsid w:val="00921CCD"/>
    <w:rsid w:val="00924300"/>
    <w:rsid w:val="00932BA7"/>
    <w:rsid w:val="00933840"/>
    <w:rsid w:val="00935D1C"/>
    <w:rsid w:val="00936544"/>
    <w:rsid w:val="00936866"/>
    <w:rsid w:val="0093726D"/>
    <w:rsid w:val="00937737"/>
    <w:rsid w:val="00940506"/>
    <w:rsid w:val="00940C68"/>
    <w:rsid w:val="009413DF"/>
    <w:rsid w:val="0094758A"/>
    <w:rsid w:val="009479AF"/>
    <w:rsid w:val="00952ACA"/>
    <w:rsid w:val="00954125"/>
    <w:rsid w:val="009556A3"/>
    <w:rsid w:val="009567EB"/>
    <w:rsid w:val="00956ED2"/>
    <w:rsid w:val="00960817"/>
    <w:rsid w:val="0096164A"/>
    <w:rsid w:val="0096465B"/>
    <w:rsid w:val="00970D15"/>
    <w:rsid w:val="00974FEC"/>
    <w:rsid w:val="00975CD8"/>
    <w:rsid w:val="00975E28"/>
    <w:rsid w:val="00975E2B"/>
    <w:rsid w:val="00977418"/>
    <w:rsid w:val="00977894"/>
    <w:rsid w:val="00980F46"/>
    <w:rsid w:val="009823B0"/>
    <w:rsid w:val="00982415"/>
    <w:rsid w:val="00982F4E"/>
    <w:rsid w:val="00983474"/>
    <w:rsid w:val="00984B5B"/>
    <w:rsid w:val="00985E92"/>
    <w:rsid w:val="009864EB"/>
    <w:rsid w:val="00990C26"/>
    <w:rsid w:val="00990D57"/>
    <w:rsid w:val="009926A4"/>
    <w:rsid w:val="00992CF5"/>
    <w:rsid w:val="00995AD7"/>
    <w:rsid w:val="009A016C"/>
    <w:rsid w:val="009A09F2"/>
    <w:rsid w:val="009A1EB6"/>
    <w:rsid w:val="009A2C55"/>
    <w:rsid w:val="009A3904"/>
    <w:rsid w:val="009A48EE"/>
    <w:rsid w:val="009A6436"/>
    <w:rsid w:val="009A659C"/>
    <w:rsid w:val="009A76C8"/>
    <w:rsid w:val="009B332F"/>
    <w:rsid w:val="009B5419"/>
    <w:rsid w:val="009B61B5"/>
    <w:rsid w:val="009C05A7"/>
    <w:rsid w:val="009C2743"/>
    <w:rsid w:val="009C383B"/>
    <w:rsid w:val="009C7F97"/>
    <w:rsid w:val="009D0CBE"/>
    <w:rsid w:val="009D11F4"/>
    <w:rsid w:val="009D1C80"/>
    <w:rsid w:val="009D3206"/>
    <w:rsid w:val="009D5457"/>
    <w:rsid w:val="009E1042"/>
    <w:rsid w:val="009E45D9"/>
    <w:rsid w:val="009E64A8"/>
    <w:rsid w:val="009F0617"/>
    <w:rsid w:val="009F3596"/>
    <w:rsid w:val="009F3E23"/>
    <w:rsid w:val="009F46FD"/>
    <w:rsid w:val="009F52F5"/>
    <w:rsid w:val="009F6851"/>
    <w:rsid w:val="009F7E38"/>
    <w:rsid w:val="00A03BFD"/>
    <w:rsid w:val="00A05102"/>
    <w:rsid w:val="00A0609B"/>
    <w:rsid w:val="00A06654"/>
    <w:rsid w:val="00A06890"/>
    <w:rsid w:val="00A06D52"/>
    <w:rsid w:val="00A111AE"/>
    <w:rsid w:val="00A12C50"/>
    <w:rsid w:val="00A12DC2"/>
    <w:rsid w:val="00A15A94"/>
    <w:rsid w:val="00A15E6E"/>
    <w:rsid w:val="00A16A54"/>
    <w:rsid w:val="00A1777F"/>
    <w:rsid w:val="00A21964"/>
    <w:rsid w:val="00A22AD6"/>
    <w:rsid w:val="00A26D8B"/>
    <w:rsid w:val="00A272E4"/>
    <w:rsid w:val="00A276A5"/>
    <w:rsid w:val="00A27D75"/>
    <w:rsid w:val="00A27F1B"/>
    <w:rsid w:val="00A307E9"/>
    <w:rsid w:val="00A30E7E"/>
    <w:rsid w:val="00A31CB5"/>
    <w:rsid w:val="00A325D8"/>
    <w:rsid w:val="00A33C30"/>
    <w:rsid w:val="00A34077"/>
    <w:rsid w:val="00A36095"/>
    <w:rsid w:val="00A37992"/>
    <w:rsid w:val="00A40635"/>
    <w:rsid w:val="00A415CC"/>
    <w:rsid w:val="00A41DD9"/>
    <w:rsid w:val="00A476E2"/>
    <w:rsid w:val="00A47FF8"/>
    <w:rsid w:val="00A60410"/>
    <w:rsid w:val="00A62238"/>
    <w:rsid w:val="00A64780"/>
    <w:rsid w:val="00A66411"/>
    <w:rsid w:val="00A67ABA"/>
    <w:rsid w:val="00A67F29"/>
    <w:rsid w:val="00A703B0"/>
    <w:rsid w:val="00A70E42"/>
    <w:rsid w:val="00A74CC0"/>
    <w:rsid w:val="00A81CA2"/>
    <w:rsid w:val="00A83A63"/>
    <w:rsid w:val="00A84E48"/>
    <w:rsid w:val="00A84F3E"/>
    <w:rsid w:val="00A856B5"/>
    <w:rsid w:val="00A85FC9"/>
    <w:rsid w:val="00A8621C"/>
    <w:rsid w:val="00A86E88"/>
    <w:rsid w:val="00A875B4"/>
    <w:rsid w:val="00A8791D"/>
    <w:rsid w:val="00A908C1"/>
    <w:rsid w:val="00A91C3B"/>
    <w:rsid w:val="00A95885"/>
    <w:rsid w:val="00A96A90"/>
    <w:rsid w:val="00A96CF7"/>
    <w:rsid w:val="00A978D9"/>
    <w:rsid w:val="00A9794C"/>
    <w:rsid w:val="00AA0ACC"/>
    <w:rsid w:val="00AA0B91"/>
    <w:rsid w:val="00AA287B"/>
    <w:rsid w:val="00AA3A2F"/>
    <w:rsid w:val="00AA3AB2"/>
    <w:rsid w:val="00AA4A1D"/>
    <w:rsid w:val="00AA5EA4"/>
    <w:rsid w:val="00AA6855"/>
    <w:rsid w:val="00AA7A45"/>
    <w:rsid w:val="00AB0F3C"/>
    <w:rsid w:val="00AB3620"/>
    <w:rsid w:val="00AB4454"/>
    <w:rsid w:val="00AB7215"/>
    <w:rsid w:val="00AB7CD4"/>
    <w:rsid w:val="00AC0709"/>
    <w:rsid w:val="00AC130C"/>
    <w:rsid w:val="00AC29CF"/>
    <w:rsid w:val="00AC2EF5"/>
    <w:rsid w:val="00AC528D"/>
    <w:rsid w:val="00AC5EA3"/>
    <w:rsid w:val="00AD20F6"/>
    <w:rsid w:val="00AD3D9A"/>
    <w:rsid w:val="00AD46EE"/>
    <w:rsid w:val="00AD6899"/>
    <w:rsid w:val="00AE01AB"/>
    <w:rsid w:val="00AE102A"/>
    <w:rsid w:val="00AE10B9"/>
    <w:rsid w:val="00AE3C7C"/>
    <w:rsid w:val="00AE569B"/>
    <w:rsid w:val="00AE591D"/>
    <w:rsid w:val="00AE5F86"/>
    <w:rsid w:val="00AE66CE"/>
    <w:rsid w:val="00AF039E"/>
    <w:rsid w:val="00AF127D"/>
    <w:rsid w:val="00AF4495"/>
    <w:rsid w:val="00AF5551"/>
    <w:rsid w:val="00B03451"/>
    <w:rsid w:val="00B05735"/>
    <w:rsid w:val="00B05E12"/>
    <w:rsid w:val="00B06049"/>
    <w:rsid w:val="00B11CDC"/>
    <w:rsid w:val="00B11DA8"/>
    <w:rsid w:val="00B12231"/>
    <w:rsid w:val="00B1232F"/>
    <w:rsid w:val="00B1287F"/>
    <w:rsid w:val="00B142C4"/>
    <w:rsid w:val="00B17D9E"/>
    <w:rsid w:val="00B20161"/>
    <w:rsid w:val="00B20768"/>
    <w:rsid w:val="00B2131F"/>
    <w:rsid w:val="00B23846"/>
    <w:rsid w:val="00B23CDA"/>
    <w:rsid w:val="00B24C8D"/>
    <w:rsid w:val="00B25084"/>
    <w:rsid w:val="00B31B93"/>
    <w:rsid w:val="00B36518"/>
    <w:rsid w:val="00B376FF"/>
    <w:rsid w:val="00B37872"/>
    <w:rsid w:val="00B4062B"/>
    <w:rsid w:val="00B40EA5"/>
    <w:rsid w:val="00B41426"/>
    <w:rsid w:val="00B4372D"/>
    <w:rsid w:val="00B437A9"/>
    <w:rsid w:val="00B45B5E"/>
    <w:rsid w:val="00B472A6"/>
    <w:rsid w:val="00B47F55"/>
    <w:rsid w:val="00B53A7F"/>
    <w:rsid w:val="00B55F37"/>
    <w:rsid w:val="00B560A0"/>
    <w:rsid w:val="00B578F6"/>
    <w:rsid w:val="00B57CCC"/>
    <w:rsid w:val="00B602E2"/>
    <w:rsid w:val="00B60F94"/>
    <w:rsid w:val="00B61B4F"/>
    <w:rsid w:val="00B646B3"/>
    <w:rsid w:val="00B64952"/>
    <w:rsid w:val="00B64C94"/>
    <w:rsid w:val="00B6518A"/>
    <w:rsid w:val="00B6701A"/>
    <w:rsid w:val="00B6735A"/>
    <w:rsid w:val="00B70AE0"/>
    <w:rsid w:val="00B71DD6"/>
    <w:rsid w:val="00B7225C"/>
    <w:rsid w:val="00B72CBD"/>
    <w:rsid w:val="00B7415E"/>
    <w:rsid w:val="00B75A4C"/>
    <w:rsid w:val="00B76B9C"/>
    <w:rsid w:val="00B76F29"/>
    <w:rsid w:val="00B77409"/>
    <w:rsid w:val="00B77623"/>
    <w:rsid w:val="00B80949"/>
    <w:rsid w:val="00B85F59"/>
    <w:rsid w:val="00B86B52"/>
    <w:rsid w:val="00B903A7"/>
    <w:rsid w:val="00B92402"/>
    <w:rsid w:val="00B9268E"/>
    <w:rsid w:val="00B92D2A"/>
    <w:rsid w:val="00B97E17"/>
    <w:rsid w:val="00BA1284"/>
    <w:rsid w:val="00BA2B68"/>
    <w:rsid w:val="00BA66B3"/>
    <w:rsid w:val="00BB008E"/>
    <w:rsid w:val="00BB0916"/>
    <w:rsid w:val="00BB0BD4"/>
    <w:rsid w:val="00BB1701"/>
    <w:rsid w:val="00BB1985"/>
    <w:rsid w:val="00BB1F5A"/>
    <w:rsid w:val="00BB2AA6"/>
    <w:rsid w:val="00BB2DF9"/>
    <w:rsid w:val="00BB3417"/>
    <w:rsid w:val="00BB368B"/>
    <w:rsid w:val="00BB4A20"/>
    <w:rsid w:val="00BB7388"/>
    <w:rsid w:val="00BC1B81"/>
    <w:rsid w:val="00BC1D0D"/>
    <w:rsid w:val="00BC367B"/>
    <w:rsid w:val="00BC38C2"/>
    <w:rsid w:val="00BC4DFD"/>
    <w:rsid w:val="00BD170D"/>
    <w:rsid w:val="00BD3012"/>
    <w:rsid w:val="00BD69F1"/>
    <w:rsid w:val="00BD6D53"/>
    <w:rsid w:val="00BE0109"/>
    <w:rsid w:val="00BE0B4B"/>
    <w:rsid w:val="00BE0FDF"/>
    <w:rsid w:val="00BE1A4B"/>
    <w:rsid w:val="00BE2606"/>
    <w:rsid w:val="00BE2A5B"/>
    <w:rsid w:val="00BE2C39"/>
    <w:rsid w:val="00BE2F1B"/>
    <w:rsid w:val="00BE3491"/>
    <w:rsid w:val="00BE52D0"/>
    <w:rsid w:val="00BF251B"/>
    <w:rsid w:val="00BF3331"/>
    <w:rsid w:val="00BF371A"/>
    <w:rsid w:val="00BF469B"/>
    <w:rsid w:val="00BF512F"/>
    <w:rsid w:val="00BF6578"/>
    <w:rsid w:val="00BF6A66"/>
    <w:rsid w:val="00BF7758"/>
    <w:rsid w:val="00C01226"/>
    <w:rsid w:val="00C01521"/>
    <w:rsid w:val="00C034B9"/>
    <w:rsid w:val="00C03585"/>
    <w:rsid w:val="00C04837"/>
    <w:rsid w:val="00C05A18"/>
    <w:rsid w:val="00C06E45"/>
    <w:rsid w:val="00C10846"/>
    <w:rsid w:val="00C10A20"/>
    <w:rsid w:val="00C1317F"/>
    <w:rsid w:val="00C13B2F"/>
    <w:rsid w:val="00C152EE"/>
    <w:rsid w:val="00C15570"/>
    <w:rsid w:val="00C157D6"/>
    <w:rsid w:val="00C1581D"/>
    <w:rsid w:val="00C15A57"/>
    <w:rsid w:val="00C20212"/>
    <w:rsid w:val="00C208FC"/>
    <w:rsid w:val="00C20B97"/>
    <w:rsid w:val="00C20D20"/>
    <w:rsid w:val="00C20DED"/>
    <w:rsid w:val="00C20F14"/>
    <w:rsid w:val="00C21EDB"/>
    <w:rsid w:val="00C23646"/>
    <w:rsid w:val="00C2424C"/>
    <w:rsid w:val="00C25F92"/>
    <w:rsid w:val="00C30097"/>
    <w:rsid w:val="00C30163"/>
    <w:rsid w:val="00C30C7D"/>
    <w:rsid w:val="00C337D4"/>
    <w:rsid w:val="00C36AD5"/>
    <w:rsid w:val="00C37B2B"/>
    <w:rsid w:val="00C41515"/>
    <w:rsid w:val="00C42C6D"/>
    <w:rsid w:val="00C43425"/>
    <w:rsid w:val="00C477DA"/>
    <w:rsid w:val="00C50913"/>
    <w:rsid w:val="00C53F4E"/>
    <w:rsid w:val="00C576E5"/>
    <w:rsid w:val="00C57DBB"/>
    <w:rsid w:val="00C62545"/>
    <w:rsid w:val="00C63BFD"/>
    <w:rsid w:val="00C668C4"/>
    <w:rsid w:val="00C67E7A"/>
    <w:rsid w:val="00C71158"/>
    <w:rsid w:val="00C765AD"/>
    <w:rsid w:val="00C769D3"/>
    <w:rsid w:val="00C77E28"/>
    <w:rsid w:val="00C81C05"/>
    <w:rsid w:val="00C85C55"/>
    <w:rsid w:val="00C86F41"/>
    <w:rsid w:val="00C922A0"/>
    <w:rsid w:val="00C93E92"/>
    <w:rsid w:val="00C9453B"/>
    <w:rsid w:val="00C95819"/>
    <w:rsid w:val="00C967E0"/>
    <w:rsid w:val="00C96B39"/>
    <w:rsid w:val="00C970CA"/>
    <w:rsid w:val="00C979EB"/>
    <w:rsid w:val="00CA3CE2"/>
    <w:rsid w:val="00CA4750"/>
    <w:rsid w:val="00CA68FD"/>
    <w:rsid w:val="00CB09BE"/>
    <w:rsid w:val="00CB2414"/>
    <w:rsid w:val="00CB2AC1"/>
    <w:rsid w:val="00CB2E0A"/>
    <w:rsid w:val="00CB33DC"/>
    <w:rsid w:val="00CB480F"/>
    <w:rsid w:val="00CB5462"/>
    <w:rsid w:val="00CB602C"/>
    <w:rsid w:val="00CB667B"/>
    <w:rsid w:val="00CC052D"/>
    <w:rsid w:val="00CC4195"/>
    <w:rsid w:val="00CC5360"/>
    <w:rsid w:val="00CC7380"/>
    <w:rsid w:val="00CD08EA"/>
    <w:rsid w:val="00CD0B0D"/>
    <w:rsid w:val="00CD118F"/>
    <w:rsid w:val="00CD24A6"/>
    <w:rsid w:val="00CD287B"/>
    <w:rsid w:val="00CD2CD8"/>
    <w:rsid w:val="00CD4008"/>
    <w:rsid w:val="00CD4EE9"/>
    <w:rsid w:val="00CD552B"/>
    <w:rsid w:val="00CD6998"/>
    <w:rsid w:val="00CE1BB0"/>
    <w:rsid w:val="00CE3797"/>
    <w:rsid w:val="00CE3C13"/>
    <w:rsid w:val="00CE6939"/>
    <w:rsid w:val="00CF3AF0"/>
    <w:rsid w:val="00CF47BE"/>
    <w:rsid w:val="00CF4BA5"/>
    <w:rsid w:val="00D0191C"/>
    <w:rsid w:val="00D01EF8"/>
    <w:rsid w:val="00D034D3"/>
    <w:rsid w:val="00D062C7"/>
    <w:rsid w:val="00D065E8"/>
    <w:rsid w:val="00D13991"/>
    <w:rsid w:val="00D15FF7"/>
    <w:rsid w:val="00D1705C"/>
    <w:rsid w:val="00D20CCD"/>
    <w:rsid w:val="00D220F9"/>
    <w:rsid w:val="00D22427"/>
    <w:rsid w:val="00D245ED"/>
    <w:rsid w:val="00D26E42"/>
    <w:rsid w:val="00D27939"/>
    <w:rsid w:val="00D31C7C"/>
    <w:rsid w:val="00D31EA0"/>
    <w:rsid w:val="00D336D6"/>
    <w:rsid w:val="00D37E64"/>
    <w:rsid w:val="00D41E90"/>
    <w:rsid w:val="00D4303B"/>
    <w:rsid w:val="00D44383"/>
    <w:rsid w:val="00D45826"/>
    <w:rsid w:val="00D45BCF"/>
    <w:rsid w:val="00D45FC4"/>
    <w:rsid w:val="00D46261"/>
    <w:rsid w:val="00D47019"/>
    <w:rsid w:val="00D51A66"/>
    <w:rsid w:val="00D5242B"/>
    <w:rsid w:val="00D56720"/>
    <w:rsid w:val="00D5765E"/>
    <w:rsid w:val="00D57B61"/>
    <w:rsid w:val="00D60A2F"/>
    <w:rsid w:val="00D61B8E"/>
    <w:rsid w:val="00D63D46"/>
    <w:rsid w:val="00D65006"/>
    <w:rsid w:val="00D66C1D"/>
    <w:rsid w:val="00D67B0D"/>
    <w:rsid w:val="00D703FB"/>
    <w:rsid w:val="00D71849"/>
    <w:rsid w:val="00D71EBB"/>
    <w:rsid w:val="00D725AA"/>
    <w:rsid w:val="00D7262A"/>
    <w:rsid w:val="00D7360B"/>
    <w:rsid w:val="00D73D4E"/>
    <w:rsid w:val="00D746C2"/>
    <w:rsid w:val="00D74D51"/>
    <w:rsid w:val="00D779FB"/>
    <w:rsid w:val="00D77ABD"/>
    <w:rsid w:val="00D862A4"/>
    <w:rsid w:val="00D92ABF"/>
    <w:rsid w:val="00D93115"/>
    <w:rsid w:val="00DA03EA"/>
    <w:rsid w:val="00DA1DC2"/>
    <w:rsid w:val="00DA2721"/>
    <w:rsid w:val="00DA3DA9"/>
    <w:rsid w:val="00DA4BC0"/>
    <w:rsid w:val="00DA7A9F"/>
    <w:rsid w:val="00DA7C6F"/>
    <w:rsid w:val="00DB05F1"/>
    <w:rsid w:val="00DB0EF4"/>
    <w:rsid w:val="00DB18E0"/>
    <w:rsid w:val="00DB5A25"/>
    <w:rsid w:val="00DB6FA8"/>
    <w:rsid w:val="00DC0670"/>
    <w:rsid w:val="00DC098F"/>
    <w:rsid w:val="00DC1AB2"/>
    <w:rsid w:val="00DC2EB5"/>
    <w:rsid w:val="00DC578B"/>
    <w:rsid w:val="00DC6C0E"/>
    <w:rsid w:val="00DC6C9B"/>
    <w:rsid w:val="00DC762D"/>
    <w:rsid w:val="00DD27E6"/>
    <w:rsid w:val="00DD307E"/>
    <w:rsid w:val="00DD3EFC"/>
    <w:rsid w:val="00DD417C"/>
    <w:rsid w:val="00DD50A6"/>
    <w:rsid w:val="00DD5707"/>
    <w:rsid w:val="00DE1A88"/>
    <w:rsid w:val="00DE5114"/>
    <w:rsid w:val="00DE580E"/>
    <w:rsid w:val="00DF3109"/>
    <w:rsid w:val="00DF3679"/>
    <w:rsid w:val="00DF414F"/>
    <w:rsid w:val="00DF58F4"/>
    <w:rsid w:val="00DF6AD8"/>
    <w:rsid w:val="00DF6D4A"/>
    <w:rsid w:val="00DF7877"/>
    <w:rsid w:val="00DF79CF"/>
    <w:rsid w:val="00DF7A1A"/>
    <w:rsid w:val="00E004DB"/>
    <w:rsid w:val="00E009B4"/>
    <w:rsid w:val="00E00BEC"/>
    <w:rsid w:val="00E00C95"/>
    <w:rsid w:val="00E00FCE"/>
    <w:rsid w:val="00E017F8"/>
    <w:rsid w:val="00E02964"/>
    <w:rsid w:val="00E04E32"/>
    <w:rsid w:val="00E06A4F"/>
    <w:rsid w:val="00E10E49"/>
    <w:rsid w:val="00E13DEF"/>
    <w:rsid w:val="00E14B75"/>
    <w:rsid w:val="00E14D56"/>
    <w:rsid w:val="00E16B22"/>
    <w:rsid w:val="00E227B3"/>
    <w:rsid w:val="00E258F7"/>
    <w:rsid w:val="00E2637F"/>
    <w:rsid w:val="00E267BC"/>
    <w:rsid w:val="00E27A63"/>
    <w:rsid w:val="00E30E32"/>
    <w:rsid w:val="00E30EB3"/>
    <w:rsid w:val="00E328D2"/>
    <w:rsid w:val="00E343F1"/>
    <w:rsid w:val="00E35489"/>
    <w:rsid w:val="00E366CC"/>
    <w:rsid w:val="00E40036"/>
    <w:rsid w:val="00E40A6F"/>
    <w:rsid w:val="00E41099"/>
    <w:rsid w:val="00E428D1"/>
    <w:rsid w:val="00E44530"/>
    <w:rsid w:val="00E44C06"/>
    <w:rsid w:val="00E45B7F"/>
    <w:rsid w:val="00E462D9"/>
    <w:rsid w:val="00E52D3B"/>
    <w:rsid w:val="00E539B9"/>
    <w:rsid w:val="00E553BE"/>
    <w:rsid w:val="00E5544C"/>
    <w:rsid w:val="00E55E8B"/>
    <w:rsid w:val="00E55ECA"/>
    <w:rsid w:val="00E568DB"/>
    <w:rsid w:val="00E57E34"/>
    <w:rsid w:val="00E6071C"/>
    <w:rsid w:val="00E624E9"/>
    <w:rsid w:val="00E634CF"/>
    <w:rsid w:val="00E63DED"/>
    <w:rsid w:val="00E67EE3"/>
    <w:rsid w:val="00E706BB"/>
    <w:rsid w:val="00E727B9"/>
    <w:rsid w:val="00E73E3A"/>
    <w:rsid w:val="00E7520E"/>
    <w:rsid w:val="00E77754"/>
    <w:rsid w:val="00E815E4"/>
    <w:rsid w:val="00E8384A"/>
    <w:rsid w:val="00E84BA9"/>
    <w:rsid w:val="00E852DE"/>
    <w:rsid w:val="00E85D58"/>
    <w:rsid w:val="00E86084"/>
    <w:rsid w:val="00E938C1"/>
    <w:rsid w:val="00E9458E"/>
    <w:rsid w:val="00E9522F"/>
    <w:rsid w:val="00E96B8E"/>
    <w:rsid w:val="00EA048E"/>
    <w:rsid w:val="00EA290F"/>
    <w:rsid w:val="00EA3A82"/>
    <w:rsid w:val="00EA5D76"/>
    <w:rsid w:val="00EA78E0"/>
    <w:rsid w:val="00EA793B"/>
    <w:rsid w:val="00EB09CA"/>
    <w:rsid w:val="00EB0A73"/>
    <w:rsid w:val="00EB2C4C"/>
    <w:rsid w:val="00EB4B5D"/>
    <w:rsid w:val="00EB4EEE"/>
    <w:rsid w:val="00EB5015"/>
    <w:rsid w:val="00EB53FF"/>
    <w:rsid w:val="00EB5781"/>
    <w:rsid w:val="00EB79D4"/>
    <w:rsid w:val="00EC37C4"/>
    <w:rsid w:val="00EC3E6A"/>
    <w:rsid w:val="00EC519E"/>
    <w:rsid w:val="00EC6331"/>
    <w:rsid w:val="00ED050A"/>
    <w:rsid w:val="00ED286D"/>
    <w:rsid w:val="00ED3B40"/>
    <w:rsid w:val="00ED755F"/>
    <w:rsid w:val="00EE01F2"/>
    <w:rsid w:val="00EE20CC"/>
    <w:rsid w:val="00EE4FDA"/>
    <w:rsid w:val="00EE787E"/>
    <w:rsid w:val="00EF219E"/>
    <w:rsid w:val="00EF21D8"/>
    <w:rsid w:val="00EF2FD1"/>
    <w:rsid w:val="00EF3423"/>
    <w:rsid w:val="00EF3BC2"/>
    <w:rsid w:val="00EF3D20"/>
    <w:rsid w:val="00EF4188"/>
    <w:rsid w:val="00EF5168"/>
    <w:rsid w:val="00EF5BC5"/>
    <w:rsid w:val="00EF6E69"/>
    <w:rsid w:val="00EF7A3D"/>
    <w:rsid w:val="00F01007"/>
    <w:rsid w:val="00F010BD"/>
    <w:rsid w:val="00F019BC"/>
    <w:rsid w:val="00F03263"/>
    <w:rsid w:val="00F069E0"/>
    <w:rsid w:val="00F06AC4"/>
    <w:rsid w:val="00F06F1C"/>
    <w:rsid w:val="00F11CDF"/>
    <w:rsid w:val="00F124C9"/>
    <w:rsid w:val="00F16C77"/>
    <w:rsid w:val="00F20ADC"/>
    <w:rsid w:val="00F257E9"/>
    <w:rsid w:val="00F25FBD"/>
    <w:rsid w:val="00F26B41"/>
    <w:rsid w:val="00F2725E"/>
    <w:rsid w:val="00F31F1C"/>
    <w:rsid w:val="00F36707"/>
    <w:rsid w:val="00F36959"/>
    <w:rsid w:val="00F40FD4"/>
    <w:rsid w:val="00F41A92"/>
    <w:rsid w:val="00F42AE2"/>
    <w:rsid w:val="00F430F6"/>
    <w:rsid w:val="00F44F45"/>
    <w:rsid w:val="00F473C8"/>
    <w:rsid w:val="00F50D1D"/>
    <w:rsid w:val="00F51B81"/>
    <w:rsid w:val="00F51BB6"/>
    <w:rsid w:val="00F53344"/>
    <w:rsid w:val="00F55522"/>
    <w:rsid w:val="00F557DF"/>
    <w:rsid w:val="00F619CD"/>
    <w:rsid w:val="00F621F0"/>
    <w:rsid w:val="00F630DB"/>
    <w:rsid w:val="00F63AFB"/>
    <w:rsid w:val="00F65025"/>
    <w:rsid w:val="00F65B98"/>
    <w:rsid w:val="00F65ED1"/>
    <w:rsid w:val="00F811F1"/>
    <w:rsid w:val="00F84A4F"/>
    <w:rsid w:val="00F87A67"/>
    <w:rsid w:val="00F914CD"/>
    <w:rsid w:val="00F91F1D"/>
    <w:rsid w:val="00F93411"/>
    <w:rsid w:val="00F94269"/>
    <w:rsid w:val="00F968BC"/>
    <w:rsid w:val="00FA0A9B"/>
    <w:rsid w:val="00FA1AE7"/>
    <w:rsid w:val="00FA205D"/>
    <w:rsid w:val="00FA4315"/>
    <w:rsid w:val="00FA50AD"/>
    <w:rsid w:val="00FA58E4"/>
    <w:rsid w:val="00FA5C50"/>
    <w:rsid w:val="00FA64B0"/>
    <w:rsid w:val="00FB2E27"/>
    <w:rsid w:val="00FB53E1"/>
    <w:rsid w:val="00FB7489"/>
    <w:rsid w:val="00FC0061"/>
    <w:rsid w:val="00FC0993"/>
    <w:rsid w:val="00FC1BBD"/>
    <w:rsid w:val="00FC36AB"/>
    <w:rsid w:val="00FC3782"/>
    <w:rsid w:val="00FC405B"/>
    <w:rsid w:val="00FC469D"/>
    <w:rsid w:val="00FC58D5"/>
    <w:rsid w:val="00FC5DFE"/>
    <w:rsid w:val="00FD03BA"/>
    <w:rsid w:val="00FD2AFB"/>
    <w:rsid w:val="00FD2FA9"/>
    <w:rsid w:val="00FD6D42"/>
    <w:rsid w:val="00FE1C9B"/>
    <w:rsid w:val="00FE2B9E"/>
    <w:rsid w:val="00FE4B41"/>
    <w:rsid w:val="00FE6020"/>
    <w:rsid w:val="00FE74FD"/>
    <w:rsid w:val="00FE7AB3"/>
    <w:rsid w:val="00FF01B0"/>
    <w:rsid w:val="00FF1A51"/>
    <w:rsid w:val="00FF2C70"/>
    <w:rsid w:val="00FF2ED5"/>
    <w:rsid w:val="00FF5174"/>
    <w:rsid w:val="00FF69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3A89A"/>
  <w15:docId w15:val="{789B05B5-B657-4E1C-8993-1A5ACA3A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977418"/>
    <w:pPr>
      <w:spacing w:after="100"/>
    </w:pPr>
  </w:style>
  <w:style w:type="character" w:styleId="UnresolvedMention">
    <w:name w:val="Unresolved Mention"/>
    <w:basedOn w:val="DefaultParagraphFont"/>
    <w:uiPriority w:val="99"/>
    <w:semiHidden/>
    <w:unhideWhenUsed/>
    <w:rsid w:val="00501DFF"/>
    <w:rPr>
      <w:color w:val="605E5C"/>
      <w:shd w:val="clear" w:color="auto" w:fill="E1DFDD"/>
    </w:rPr>
  </w:style>
  <w:style w:type="paragraph" w:styleId="TableofFigures">
    <w:name w:val="table of figures"/>
    <w:basedOn w:val="Normal"/>
    <w:next w:val="Normal"/>
    <w:uiPriority w:val="99"/>
    <w:unhideWhenUsed/>
    <w:rsid w:val="00284FE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8" Type="http://schemas.openxmlformats.org/officeDocument/2006/relationships/image" Target="media/image120.png"/><Relationship Id="rId3" Type="http://schemas.openxmlformats.org/officeDocument/2006/relationships/image" Target="media/image10.png"/><Relationship Id="rId7" Type="http://schemas.openxmlformats.org/officeDocument/2006/relationships/image" Target="media/image100.pn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9.svg"/><Relationship Id="rId11" Type="http://schemas.openxmlformats.org/officeDocument/2006/relationships/image" Target="media/image5.svg"/><Relationship Id="rId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image" Target="media/image11.svg"/><Relationship Id="rId9" Type="http://schemas.openxmlformats.org/officeDocument/2006/relationships/image" Target="media/image110.png"/></Relationships>
</file>

<file path=word/_rels/header2.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12" Type="http://schemas.openxmlformats.org/officeDocument/2006/relationships/image" Target="media/image12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11" Type="http://schemas.openxmlformats.org/officeDocument/2006/relationships/image" Target="media/image110.png"/><Relationship Id="rId5" Type="http://schemas.openxmlformats.org/officeDocument/2006/relationships/image" Target="media/image8.png"/><Relationship Id="rId10" Type="http://schemas.openxmlformats.org/officeDocument/2006/relationships/image" Target="media/image100.png"/><Relationship Id="rId4" Type="http://schemas.openxmlformats.org/officeDocument/2006/relationships/image" Target="media/image7.svg"/><Relationship Id="rId9" Type="http://schemas.openxmlformats.org/officeDocument/2006/relationships/image" Target="media/image9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yazi\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C0F946A96D4741BD50939A9797EA1E"/>
        <w:category>
          <w:name w:val="General"/>
          <w:gallery w:val="placeholder"/>
        </w:category>
        <w:types>
          <w:type w:val="bbPlcHdr"/>
        </w:types>
        <w:behaviors>
          <w:behavior w:val="content"/>
        </w:behaviors>
        <w:guid w:val="{01A29655-8407-4EE0-BD90-51B90D74BA1F}"/>
      </w:docPartPr>
      <w:docPartBody>
        <w:p w:rsidR="00251BD8" w:rsidRDefault="000C5B94">
          <w:pPr>
            <w:pStyle w:val="C3C0F946A96D4741BD50939A9797EA1E"/>
          </w:pPr>
          <w:r w:rsidRPr="008A25CD">
            <w:rPr>
              <w:b/>
              <w:sz w:val="60"/>
              <w:szCs w:val="60"/>
            </w:rPr>
            <w:t>Type the document title</w:t>
          </w:r>
        </w:p>
      </w:docPartBody>
    </w:docPart>
    <w:docPart>
      <w:docPartPr>
        <w:name w:val="453DA5B197A840E5AEAA44BB3C92447A"/>
        <w:category>
          <w:name w:val="General"/>
          <w:gallery w:val="placeholder"/>
        </w:category>
        <w:types>
          <w:type w:val="bbPlcHdr"/>
        </w:types>
        <w:behaviors>
          <w:behavior w:val="content"/>
        </w:behaviors>
        <w:guid w:val="{2F25FA0A-6886-40E9-908E-8AD73B48157F}"/>
      </w:docPartPr>
      <w:docPartBody>
        <w:p w:rsidR="007F0282" w:rsidRDefault="00901640" w:rsidP="00901640">
          <w:pPr>
            <w:pStyle w:val="453DA5B197A840E5AEAA44BB3C92447A1"/>
          </w:pPr>
          <w:r w:rsidRPr="001B0F06">
            <w:rPr>
              <w:color w:val="323E4F" w:themeColor="text2" w:themeShade="BF"/>
            </w:rPr>
            <w:sym w:font="Symbol" w:char="F0B7"/>
          </w:r>
          <w:r w:rsidRPr="001B0F06">
            <w:rPr>
              <w:color w:val="323E4F" w:themeColor="text2" w:themeShade="BF"/>
            </w:rPr>
            <w:t xml:space="preserve"> </w:t>
          </w:r>
          <w:r w:rsidRPr="001B0F06">
            <w:rPr>
              <w:color w:val="323E4F" w:themeColor="text2" w:themeShade="BF"/>
            </w:rPr>
            <w:sym w:font="Symbol" w:char="F0B7"/>
          </w:r>
          <w:r w:rsidRPr="001B0F06">
            <w:rPr>
              <w:color w:val="323E4F" w:themeColor="text2" w:themeShade="BF"/>
            </w:rPr>
            <w:t xml:space="preserve"> </w:t>
          </w:r>
          <w:r w:rsidRPr="001B0F06">
            <w:rPr>
              <w:color w:val="323E4F" w:themeColor="text2" w:themeShade="BF"/>
            </w:rPr>
            <w:sym w:font="Symbol" w:char="F0B7"/>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94"/>
    <w:rsid w:val="000C5B94"/>
    <w:rsid w:val="001E6AE0"/>
    <w:rsid w:val="00251BD8"/>
    <w:rsid w:val="00252275"/>
    <w:rsid w:val="002A0E6D"/>
    <w:rsid w:val="004D536B"/>
    <w:rsid w:val="006830C5"/>
    <w:rsid w:val="007F0282"/>
    <w:rsid w:val="00855F96"/>
    <w:rsid w:val="008C3A2D"/>
    <w:rsid w:val="00901640"/>
    <w:rsid w:val="009311B4"/>
    <w:rsid w:val="009E0CC6"/>
    <w:rsid w:val="00A51B21"/>
    <w:rsid w:val="00BF061D"/>
    <w:rsid w:val="00E44F20"/>
    <w:rsid w:val="00EA4873"/>
    <w:rsid w:val="00F47BDA"/>
    <w:rsid w:val="00F60F19"/>
    <w:rsid w:val="00F8084A"/>
    <w:rsid w:val="00F840C0"/>
    <w:rsid w:val="00FB3E76"/>
    <w:rsid w:val="00FB780C"/>
    <w:rsid w:val="00FD5582"/>
    <w:rsid w:val="00FE7626"/>
    <w:rsid w:val="00FF54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0F946A96D4741BD50939A9797EA1E">
    <w:name w:val="C3C0F946A96D4741BD50939A9797EA1E"/>
  </w:style>
  <w:style w:type="character" w:styleId="PlaceholderText">
    <w:name w:val="Placeholder Text"/>
    <w:basedOn w:val="DefaultParagraphFont"/>
    <w:uiPriority w:val="99"/>
    <w:semiHidden/>
    <w:rsid w:val="00901640"/>
    <w:rPr>
      <w:color w:val="808080"/>
    </w:rPr>
  </w:style>
  <w:style w:type="paragraph" w:customStyle="1" w:styleId="453DA5B197A840E5AEAA44BB3C92447A1">
    <w:name w:val="453DA5B197A840E5AEAA44BB3C92447A1"/>
    <w:rsid w:val="00901640"/>
    <w:pPr>
      <w:spacing w:after="320" w:line="240"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Interloper PI Detector | Fyaz Qadir Ahmed Ikram | K00237093 | Internet Systems Development Year 4 | Assignment | Technology Futures and Connected Living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6E083-E776-4ADB-8857-4C7829B88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1328</TotalTime>
  <Pages>5</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Interloper PI Detector</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Interloper PI Detector</dc:title>
  <dc:subject>IoT Application Project</dc:subject>
  <dc:creator>Fyaz Ikram</dc:creator>
  <cp:lastModifiedBy>K00237093: Fyaz Ikram</cp:lastModifiedBy>
  <cp:revision>2414</cp:revision>
  <cp:lastPrinted>2022-03-08T14:40:00Z</cp:lastPrinted>
  <dcterms:created xsi:type="dcterms:W3CDTF">2021-11-07T12:29:00Z</dcterms:created>
  <dcterms:modified xsi:type="dcterms:W3CDTF">2022-03-08T14:40:00Z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